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E2206A" w:rsidTr="00602893">
        <w:trPr>
          <w:cantSplit/>
          <w:trHeight w:val="559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hideMark/>
          </w:tcPr>
          <w:p w:rsidR="00E2206A" w:rsidRDefault="00E2206A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5F6DB3" w:rsidTr="00E2206A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 w:rsidP="00865341">
            <w:pPr>
              <w:pStyle w:val="afe"/>
            </w:pPr>
          </w:p>
        </w:tc>
      </w:tr>
      <w:tr w:rsidR="005F6DB3" w:rsidTr="00E2206A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E34E46" w:rsidP="005F6DB3">
      <w:pPr>
        <w:pStyle w:val="aff5"/>
        <w:outlineLvl w:val="0"/>
      </w:pPr>
      <w:proofErr w:type="spellStart"/>
      <w:r>
        <w:rPr>
          <w:rFonts w:hint="eastAsia"/>
        </w:rPr>
        <w:t>API</w:t>
      </w:r>
      <w:r w:rsidR="0025028D">
        <w:t>_Model_NetStatus</w:t>
      </w:r>
      <w:proofErr w:type="spellEnd"/>
      <w:r w:rsidR="00D4201E" w:rsidRPr="00D4201E">
        <w:t xml:space="preserve">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476425">
            <w:pPr>
              <w:pStyle w:val="afe"/>
            </w:pPr>
            <w:r>
              <w:rPr>
                <w:rFonts w:hint="eastAsia"/>
              </w:rPr>
              <w:t>林国森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 w:rsidP="00272567">
            <w:pPr>
              <w:pStyle w:val="afe"/>
            </w:pPr>
            <w:r>
              <w:t>2020/0</w:t>
            </w:r>
            <w:r w:rsidR="001D6B05">
              <w:rPr>
                <w:rFonts w:hint="eastAsia"/>
              </w:rPr>
              <w:t>5</w:t>
            </w:r>
            <w:r>
              <w:t>/</w:t>
            </w:r>
            <w:r w:rsidR="001D6B05">
              <w:t>26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DC7DCA">
            <w:pPr>
              <w:pStyle w:val="afe"/>
            </w:pPr>
            <w:r>
              <w:rPr>
                <w:rFonts w:hint="eastAsia"/>
              </w:rPr>
              <w:t>Unity</w:t>
            </w:r>
            <w:r w:rsidR="00B2407F">
              <w:rPr>
                <w:rFonts w:hint="eastAsia"/>
              </w:rPr>
              <w:t>内容租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A1BE4">
            <w:pPr>
              <w:pStyle w:val="afe"/>
            </w:pPr>
            <w:r>
              <w:t>2020/0</w:t>
            </w:r>
            <w:r w:rsidR="001D6B05">
              <w:rPr>
                <w:rFonts w:hint="eastAsia"/>
              </w:rPr>
              <w:t>5</w:t>
            </w:r>
            <w:r>
              <w:t>/</w:t>
            </w:r>
            <w:r w:rsidR="001D6B05">
              <w:t>26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 w:rsidP="003E2D7F">
            <w:pPr>
              <w:pStyle w:val="affd"/>
              <w:jc w:val="center"/>
            </w:pPr>
            <w:r>
              <w:t>2020/0</w:t>
            </w:r>
            <w:r w:rsidR="001D6B05">
              <w:rPr>
                <w:rFonts w:hint="eastAsia"/>
              </w:rPr>
              <w:t>5</w:t>
            </w:r>
            <w:r>
              <w:t>/</w:t>
            </w:r>
            <w:r w:rsidR="001D6B05">
              <w:t>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 w:rsidP="00ED01A5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1D6B05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35275D" w:rsidRDefault="005F6DB3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35275D">
        <w:rPr>
          <w:noProof/>
        </w:rPr>
        <w:t xml:space="preserve">1 </w:t>
      </w:r>
      <w:r w:rsidR="0035275D">
        <w:rPr>
          <w:rFonts w:hint="eastAsia"/>
          <w:noProof/>
        </w:rPr>
        <w:t>前言</w:t>
      </w:r>
      <w:r w:rsidR="0035275D">
        <w:rPr>
          <w:noProof/>
        </w:rPr>
        <w:tab/>
      </w:r>
      <w:r w:rsidR="0035275D">
        <w:rPr>
          <w:noProof/>
        </w:rPr>
        <w:fldChar w:fldCharType="begin"/>
      </w:r>
      <w:r w:rsidR="0035275D">
        <w:rPr>
          <w:noProof/>
        </w:rPr>
        <w:instrText xml:space="preserve"> PAGEREF _Toc41399519 \h </w:instrText>
      </w:r>
      <w:r w:rsidR="0035275D">
        <w:rPr>
          <w:noProof/>
        </w:rPr>
      </w:r>
      <w:r w:rsidR="0035275D">
        <w:rPr>
          <w:noProof/>
        </w:rPr>
        <w:fldChar w:fldCharType="separate"/>
      </w:r>
      <w:r w:rsidR="0035275D">
        <w:rPr>
          <w:noProof/>
        </w:rPr>
        <w:t>4</w:t>
      </w:r>
      <w:r w:rsidR="0035275D">
        <w:rPr>
          <w:noProof/>
        </w:rPr>
        <w:fldChar w:fldCharType="end"/>
      </w:r>
    </w:p>
    <w:p w:rsidR="0035275D" w:rsidRDefault="0035275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275D" w:rsidRDefault="0035275D">
      <w:pPr>
        <w:pStyle w:val="10"/>
        <w:tabs>
          <w:tab w:val="left" w:pos="453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Model_NetStatus</w:t>
      </w:r>
      <w:r>
        <w:rPr>
          <w:rFonts w:hint="eastAsia"/>
          <w:noProof/>
        </w:rPr>
        <w:t>模块</w:t>
      </w:r>
      <w:r>
        <w:rPr>
          <w:noProof/>
        </w:rPr>
        <w:t>API_NetStatus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275D" w:rsidRDefault="0035275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4C36E3">
      <w:pPr>
        <w:pStyle w:val="1"/>
        <w:numPr>
          <w:ilvl w:val="0"/>
          <w:numId w:val="0"/>
        </w:numPr>
        <w:ind w:left="630"/>
      </w:pPr>
      <w:r>
        <w:rPr>
          <w:b w:val="0"/>
        </w:rPr>
        <w:br w:type="page"/>
      </w:r>
      <w:bookmarkStart w:id="0" w:name="_Toc33949675"/>
      <w:bookmarkEnd w:id="0"/>
    </w:p>
    <w:p w:rsidR="005F6DB3" w:rsidRDefault="00FE47F8" w:rsidP="00FE47F8">
      <w:pPr>
        <w:pStyle w:val="1"/>
        <w:numPr>
          <w:ilvl w:val="0"/>
          <w:numId w:val="0"/>
        </w:numPr>
        <w:ind w:left="198"/>
      </w:pPr>
      <w:bookmarkStart w:id="1" w:name="_Toc41399519"/>
      <w:bookmarkStart w:id="2" w:name="_Toc33949677"/>
      <w:r>
        <w:lastRenderedPageBreak/>
        <w:t xml:space="preserve">1 </w:t>
      </w:r>
      <w:r>
        <w:rPr>
          <w:rFonts w:hint="eastAsia"/>
        </w:rPr>
        <w:t>前言</w:t>
      </w:r>
      <w:bookmarkEnd w:id="1"/>
    </w:p>
    <w:p w:rsidR="005F6DB3" w:rsidRDefault="0032350C" w:rsidP="005F6DB3">
      <w:pPr>
        <w:pStyle w:val="2"/>
      </w:pPr>
      <w:bookmarkStart w:id="3" w:name="_Toc41399520"/>
      <w:r>
        <w:rPr>
          <w:rFonts w:hint="eastAsia"/>
        </w:rPr>
        <w:t>说明</w:t>
      </w:r>
      <w:bookmarkEnd w:id="3"/>
    </w:p>
    <w:bookmarkEnd w:id="2"/>
    <w:p w:rsidR="00D97E31" w:rsidRDefault="007B0EFB" w:rsidP="005F6DB3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本API文档主要介绍</w:t>
      </w:r>
      <w:proofErr w:type="spellStart"/>
      <w:r w:rsidR="00CC13E1">
        <w:rPr>
          <w:rFonts w:ascii="微软雅黑" w:eastAsia="微软雅黑" w:hAnsi="微软雅黑" w:hint="eastAsia"/>
          <w:sz w:val="20"/>
          <w:szCs w:val="20"/>
        </w:rPr>
        <w:t>Model_NetStatus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模块提供的API</w:t>
      </w:r>
    </w:p>
    <w:p w:rsidR="00FE47F8" w:rsidRDefault="00080F46" w:rsidP="00080F46">
      <w:pPr>
        <w:pStyle w:val="1"/>
      </w:pPr>
      <w:bookmarkStart w:id="4" w:name="_Toc41399521"/>
      <w:proofErr w:type="spellStart"/>
      <w:r>
        <w:rPr>
          <w:rFonts w:hint="eastAsia"/>
        </w:rPr>
        <w:t>Model</w:t>
      </w:r>
      <w:r>
        <w:t>_NetStatus</w:t>
      </w:r>
      <w:proofErr w:type="spellEnd"/>
      <w:r>
        <w:rPr>
          <w:rFonts w:hint="eastAsia"/>
        </w:rPr>
        <w:t>模块</w:t>
      </w:r>
      <w:proofErr w:type="spellStart"/>
      <w:r>
        <w:rPr>
          <w:rFonts w:hint="eastAsia"/>
        </w:rPr>
        <w:t>API_</w:t>
      </w:r>
      <w:r>
        <w:t>NetStatus</w:t>
      </w:r>
      <w:bookmarkEnd w:id="4"/>
      <w:proofErr w:type="spellEnd"/>
    </w:p>
    <w:p w:rsidR="00DA6DA1" w:rsidRDefault="00FE47F8" w:rsidP="00FE47F8">
      <w:pPr>
        <w:pStyle w:val="2"/>
      </w:pPr>
      <w:r>
        <w:tab/>
      </w:r>
      <w:bookmarkStart w:id="5" w:name="_Toc41399522"/>
      <w:r w:rsidR="00E068E6">
        <w:t>API-NetStatus-NO.1</w:t>
      </w:r>
      <w:bookmarkEnd w:id="5"/>
    </w:p>
    <w:p w:rsidR="00300157" w:rsidRPr="00300157" w:rsidRDefault="00300157" w:rsidP="00300157">
      <w:pPr>
        <w:pStyle w:val="a5"/>
        <w:ind w:firstLineChars="0" w:firstLine="717"/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NetStatus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getmInstant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4C758E" w:rsidRPr="0010084F" w:rsidRDefault="004C758E" w:rsidP="004C758E">
      <w:pPr>
        <w:rPr>
          <w:b/>
        </w:rPr>
      </w:pPr>
      <w:r w:rsidRPr="0010084F">
        <w:rPr>
          <w:rFonts w:hint="eastAsia"/>
          <w:b/>
        </w:rPr>
        <w:t>说明：</w:t>
      </w:r>
    </w:p>
    <w:p w:rsidR="004C758E" w:rsidRDefault="004C758E" w:rsidP="004C758E">
      <w:pPr>
        <w:ind w:firstLine="72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NetStatus</w:t>
      </w:r>
      <w:proofErr w:type="spellEnd"/>
      <w:r>
        <w:rPr>
          <w:rFonts w:hint="eastAsia"/>
        </w:rPr>
        <w:t>的单例</w:t>
      </w:r>
    </w:p>
    <w:p w:rsidR="004C758E" w:rsidRPr="0010084F" w:rsidRDefault="004C758E" w:rsidP="004C758E">
      <w:pPr>
        <w:rPr>
          <w:b/>
        </w:rPr>
      </w:pPr>
      <w:r w:rsidRPr="0010084F">
        <w:rPr>
          <w:rFonts w:hint="eastAsia"/>
          <w:b/>
        </w:rPr>
        <w:t>参数：</w:t>
      </w:r>
    </w:p>
    <w:p w:rsidR="004C758E" w:rsidRDefault="004C758E" w:rsidP="004C758E">
      <w:pPr>
        <w:ind w:firstLine="720"/>
      </w:pPr>
      <w:r w:rsidRPr="005C2919">
        <w:rPr>
          <w:rFonts w:hint="eastAsia"/>
        </w:rPr>
        <w:t>无</w:t>
      </w:r>
    </w:p>
    <w:p w:rsidR="004C758E" w:rsidRDefault="004C758E" w:rsidP="004C758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4C758E" w:rsidRPr="005E3F8A" w:rsidRDefault="004C758E" w:rsidP="005E3F8A">
      <w:pPr>
        <w:ind w:firstLine="720"/>
      </w:pPr>
      <w:proofErr w:type="spellStart"/>
      <w:r w:rsidRPr="005E3F8A">
        <w:rPr>
          <w:rFonts w:hint="eastAsia"/>
        </w:rPr>
        <w:t>NetStatus</w:t>
      </w:r>
      <w:proofErr w:type="spellEnd"/>
      <w:r w:rsidRPr="005E3F8A">
        <w:rPr>
          <w:rFonts w:hint="eastAsia"/>
        </w:rPr>
        <w:t>的单例</w:t>
      </w:r>
    </w:p>
    <w:p w:rsidR="004C758E" w:rsidRDefault="004C758E" w:rsidP="004C758E">
      <w:pPr>
        <w:rPr>
          <w:b/>
        </w:rPr>
      </w:pPr>
      <w:r w:rsidRPr="0010084F">
        <w:rPr>
          <w:rFonts w:hint="eastAsia"/>
          <w:b/>
        </w:rPr>
        <w:t>备注：</w:t>
      </w:r>
    </w:p>
    <w:p w:rsidR="004C758E" w:rsidRDefault="004C758E" w:rsidP="004C758E">
      <w:pPr>
        <w:ind w:firstLine="720"/>
      </w:pPr>
      <w:r w:rsidRPr="005C2919">
        <w:rPr>
          <w:rFonts w:hint="eastAsia"/>
        </w:rPr>
        <w:t>无</w:t>
      </w:r>
    </w:p>
    <w:p w:rsidR="004C758E" w:rsidRDefault="004C758E" w:rsidP="004C758E">
      <w:pPr>
        <w:rPr>
          <w:b/>
        </w:rPr>
      </w:pPr>
      <w:r w:rsidRPr="0010084F">
        <w:rPr>
          <w:rFonts w:hint="eastAsia"/>
          <w:b/>
        </w:rPr>
        <w:t>所属：</w:t>
      </w:r>
    </w:p>
    <w:p w:rsidR="004C758E" w:rsidRDefault="00D07511" w:rsidP="004C758E">
      <w:pPr>
        <w:ind w:firstLineChars="338" w:firstLine="676"/>
      </w:pPr>
      <w:r>
        <w:rPr>
          <w:rFonts w:hint="eastAsia"/>
        </w:rPr>
        <w:t>无</w:t>
      </w:r>
    </w:p>
    <w:p w:rsidR="00300157" w:rsidRPr="00300157" w:rsidRDefault="00300157" w:rsidP="00300157">
      <w:pPr>
        <w:pStyle w:val="2"/>
        <w:tabs>
          <w:tab w:val="left" w:pos="630"/>
        </w:tabs>
      </w:pPr>
      <w:bookmarkStart w:id="6" w:name="_Toc41399523"/>
      <w:r>
        <w:t>API-NetStatus-NO.2</w:t>
      </w:r>
      <w:bookmarkEnd w:id="6"/>
    </w:p>
    <w:p w:rsidR="00DA6DA1" w:rsidRDefault="00947025" w:rsidP="00300157">
      <w:pPr>
        <w:ind w:firstLine="717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SCGetNetStatus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  <w:r w:rsidR="00300157">
        <w:rPr>
          <w:rFonts w:ascii="新宋体" w:eastAsia="新宋体" w:cs="新宋体"/>
          <w:color w:val="000000"/>
          <w:sz w:val="19"/>
          <w:szCs w:val="19"/>
        </w:rPr>
        <w:t>；</w:t>
      </w:r>
    </w:p>
    <w:p w:rsidR="00540CB7" w:rsidRPr="0010084F" w:rsidRDefault="00540CB7" w:rsidP="00540CB7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CB7" w:rsidRDefault="00540CB7" w:rsidP="00540CB7">
      <w:pPr>
        <w:ind w:firstLine="720"/>
      </w:pPr>
      <w:r>
        <w:rPr>
          <w:rFonts w:hint="eastAsia"/>
        </w:rPr>
        <w:t>获取本机当前的网络状态</w:t>
      </w:r>
    </w:p>
    <w:p w:rsidR="00540CB7" w:rsidRPr="0010084F" w:rsidRDefault="00540CB7" w:rsidP="00540CB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CB7" w:rsidRDefault="00540CB7" w:rsidP="00540CB7">
      <w:pPr>
        <w:ind w:firstLine="720"/>
      </w:pPr>
      <w:r w:rsidRPr="005C2919">
        <w:rPr>
          <w:rFonts w:hint="eastAsia"/>
        </w:rPr>
        <w:t>无</w:t>
      </w:r>
    </w:p>
    <w:p w:rsidR="00540CB7" w:rsidRDefault="00540CB7" w:rsidP="00540CB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CB7" w:rsidRPr="005E3F8A" w:rsidRDefault="00C53A2E" w:rsidP="00540CB7">
      <w:pPr>
        <w:ind w:firstLine="720"/>
      </w:pPr>
      <w:r>
        <w:rPr>
          <w:rFonts w:hint="eastAsia"/>
        </w:rPr>
        <w:t>返回当前网络状态的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540CB7" w:rsidRDefault="00540CB7" w:rsidP="00540CB7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CB7" w:rsidRDefault="00540CB7" w:rsidP="00540CB7">
      <w:pPr>
        <w:ind w:firstLine="720"/>
      </w:pPr>
      <w:r w:rsidRPr="005C2919">
        <w:rPr>
          <w:rFonts w:hint="eastAsia"/>
        </w:rPr>
        <w:t>无</w:t>
      </w:r>
    </w:p>
    <w:p w:rsidR="00540CB7" w:rsidRDefault="00540CB7" w:rsidP="00540CB7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CB7" w:rsidRDefault="00540CB7" w:rsidP="00540CB7">
      <w:pPr>
        <w:ind w:firstLineChars="338" w:firstLine="676"/>
      </w:pPr>
      <w:r>
        <w:rPr>
          <w:rFonts w:hint="eastAsia"/>
        </w:rPr>
        <w:t>无</w:t>
      </w:r>
    </w:p>
    <w:p w:rsidR="00AA4677" w:rsidRDefault="00AA4677" w:rsidP="00404C0B"/>
    <w:p w:rsidR="00AA4677" w:rsidRPr="00300157" w:rsidRDefault="00AA4677" w:rsidP="00AA4677">
      <w:pPr>
        <w:pStyle w:val="2"/>
      </w:pPr>
      <w:bookmarkStart w:id="7" w:name="_Toc41399524"/>
      <w:r>
        <w:t>API-NetStatus-NO.3</w:t>
      </w:r>
      <w:bookmarkEnd w:id="7"/>
    </w:p>
    <w:p w:rsidR="00AA4677" w:rsidRDefault="00AA4677" w:rsidP="00AA4677">
      <w:pPr>
        <w:ind w:firstLine="717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SCGetMacAddress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()；</w:t>
      </w:r>
    </w:p>
    <w:p w:rsidR="00AA4677" w:rsidRPr="0010084F" w:rsidRDefault="00AA4677" w:rsidP="00AA4677">
      <w:pPr>
        <w:rPr>
          <w:b/>
        </w:rPr>
      </w:pPr>
      <w:r w:rsidRPr="0010084F">
        <w:rPr>
          <w:rFonts w:hint="eastAsia"/>
          <w:b/>
        </w:rPr>
        <w:t>说明：</w:t>
      </w:r>
    </w:p>
    <w:p w:rsidR="00AA4677" w:rsidRDefault="00AA4677" w:rsidP="00AA4677">
      <w:pPr>
        <w:ind w:firstLine="720"/>
      </w:pPr>
      <w:r>
        <w:rPr>
          <w:rFonts w:hint="eastAsia"/>
        </w:rPr>
        <w:t>获取本机当前的</w:t>
      </w:r>
      <w:r w:rsidR="008E11CB">
        <w:rPr>
          <w:rFonts w:hint="eastAsia"/>
        </w:rPr>
        <w:t>mac</w:t>
      </w:r>
      <w:r w:rsidR="008E11CB">
        <w:rPr>
          <w:rFonts w:hint="eastAsia"/>
        </w:rPr>
        <w:t>地址</w:t>
      </w:r>
    </w:p>
    <w:p w:rsidR="00AA4677" w:rsidRPr="0010084F" w:rsidRDefault="00AA4677" w:rsidP="00AA4677">
      <w:pPr>
        <w:rPr>
          <w:b/>
        </w:rPr>
      </w:pPr>
      <w:r w:rsidRPr="0010084F">
        <w:rPr>
          <w:rFonts w:hint="eastAsia"/>
          <w:b/>
        </w:rPr>
        <w:t>参数：</w:t>
      </w:r>
    </w:p>
    <w:p w:rsidR="00AA4677" w:rsidRDefault="00AA4677" w:rsidP="00AA4677">
      <w:pPr>
        <w:ind w:firstLine="720"/>
      </w:pPr>
      <w:r w:rsidRPr="005C2919">
        <w:rPr>
          <w:rFonts w:hint="eastAsia"/>
        </w:rPr>
        <w:t>无</w:t>
      </w:r>
    </w:p>
    <w:p w:rsidR="00AA4677" w:rsidRDefault="00AA4677" w:rsidP="00AA467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AA4677" w:rsidRPr="005E3F8A" w:rsidRDefault="00AA4677" w:rsidP="00AA4677">
      <w:pPr>
        <w:ind w:firstLine="720"/>
      </w:pPr>
      <w:r>
        <w:rPr>
          <w:rFonts w:hint="eastAsia"/>
        </w:rPr>
        <w:t>返回当前</w:t>
      </w:r>
      <w:r w:rsidR="00081127">
        <w:rPr>
          <w:rFonts w:hint="eastAsia"/>
        </w:rPr>
        <w:t>mac</w:t>
      </w:r>
      <w:r w:rsidR="00081127">
        <w:rPr>
          <w:rFonts w:hint="eastAsia"/>
        </w:rPr>
        <w:t>地址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AA4677" w:rsidRDefault="00AA4677" w:rsidP="00AA4677">
      <w:pPr>
        <w:rPr>
          <w:b/>
        </w:rPr>
      </w:pPr>
      <w:r w:rsidRPr="0010084F">
        <w:rPr>
          <w:rFonts w:hint="eastAsia"/>
          <w:b/>
        </w:rPr>
        <w:t>备注：</w:t>
      </w:r>
    </w:p>
    <w:p w:rsidR="00AA4677" w:rsidRDefault="00AA4677" w:rsidP="00AA4677">
      <w:pPr>
        <w:ind w:firstLine="720"/>
      </w:pPr>
      <w:r w:rsidRPr="005C2919">
        <w:rPr>
          <w:rFonts w:hint="eastAsia"/>
        </w:rPr>
        <w:t>无</w:t>
      </w:r>
    </w:p>
    <w:p w:rsidR="00AA4677" w:rsidRDefault="00AA4677" w:rsidP="00AA4677">
      <w:pPr>
        <w:rPr>
          <w:b/>
        </w:rPr>
      </w:pPr>
      <w:r w:rsidRPr="0010084F">
        <w:rPr>
          <w:rFonts w:hint="eastAsia"/>
          <w:b/>
        </w:rPr>
        <w:t>所属：</w:t>
      </w:r>
    </w:p>
    <w:p w:rsidR="00AA4677" w:rsidRDefault="00AA4677" w:rsidP="00AA4677">
      <w:pPr>
        <w:ind w:firstLineChars="338" w:firstLine="676"/>
      </w:pPr>
      <w:r>
        <w:rPr>
          <w:rFonts w:hint="eastAsia"/>
        </w:rPr>
        <w:t>无</w:t>
      </w:r>
    </w:p>
    <w:p w:rsidR="00AA4677" w:rsidRDefault="00AA4677" w:rsidP="00300157">
      <w:pPr>
        <w:ind w:firstLine="717"/>
      </w:pPr>
    </w:p>
    <w:p w:rsidR="00404C0B" w:rsidRDefault="00404C0B" w:rsidP="00300157">
      <w:pPr>
        <w:ind w:firstLine="717"/>
      </w:pPr>
    </w:p>
    <w:p w:rsidR="00404C0B" w:rsidRPr="00300157" w:rsidRDefault="00404C0B" w:rsidP="00404C0B">
      <w:pPr>
        <w:pStyle w:val="2"/>
      </w:pPr>
      <w:bookmarkStart w:id="8" w:name="_Toc41399525"/>
      <w:r>
        <w:t>API-NetStatus-NO.4</w:t>
      </w:r>
      <w:bookmarkEnd w:id="8"/>
    </w:p>
    <w:p w:rsidR="00404C0B" w:rsidRDefault="00404C0B" w:rsidP="00404C0B">
      <w:pPr>
        <w:ind w:firstLine="717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SCGetIP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()；</w:t>
      </w:r>
    </w:p>
    <w:p w:rsidR="00404C0B" w:rsidRPr="0010084F" w:rsidRDefault="00404C0B" w:rsidP="00404C0B">
      <w:pPr>
        <w:rPr>
          <w:b/>
        </w:rPr>
      </w:pPr>
      <w:r w:rsidRPr="0010084F">
        <w:rPr>
          <w:rFonts w:hint="eastAsia"/>
          <w:b/>
        </w:rPr>
        <w:t>说明：</w:t>
      </w:r>
    </w:p>
    <w:p w:rsidR="00404C0B" w:rsidRDefault="00404C0B" w:rsidP="00404C0B">
      <w:pPr>
        <w:ind w:firstLine="720"/>
      </w:pPr>
      <w:r>
        <w:rPr>
          <w:rFonts w:hint="eastAsia"/>
        </w:rPr>
        <w:t>获取本机当前的</w:t>
      </w:r>
      <w:r w:rsidR="00790CBE">
        <w:rPr>
          <w:rFonts w:hint="eastAsia"/>
        </w:rPr>
        <w:t>IP</w:t>
      </w:r>
      <w:r>
        <w:rPr>
          <w:rFonts w:hint="eastAsia"/>
        </w:rPr>
        <w:t>地址</w:t>
      </w:r>
    </w:p>
    <w:p w:rsidR="00404C0B" w:rsidRPr="0010084F" w:rsidRDefault="00404C0B" w:rsidP="00404C0B">
      <w:pPr>
        <w:rPr>
          <w:b/>
        </w:rPr>
      </w:pPr>
      <w:r w:rsidRPr="0010084F">
        <w:rPr>
          <w:rFonts w:hint="eastAsia"/>
          <w:b/>
        </w:rPr>
        <w:t>参数：</w:t>
      </w:r>
    </w:p>
    <w:p w:rsidR="00404C0B" w:rsidRDefault="00404C0B" w:rsidP="00404C0B">
      <w:pPr>
        <w:ind w:firstLine="720"/>
      </w:pPr>
      <w:r w:rsidRPr="005C2919">
        <w:rPr>
          <w:rFonts w:hint="eastAsia"/>
        </w:rPr>
        <w:t>无</w:t>
      </w:r>
    </w:p>
    <w:p w:rsidR="00404C0B" w:rsidRDefault="00404C0B" w:rsidP="00404C0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404C0B" w:rsidRPr="005E3F8A" w:rsidRDefault="00404C0B" w:rsidP="00404C0B">
      <w:pPr>
        <w:ind w:firstLine="720"/>
      </w:pPr>
      <w:r>
        <w:rPr>
          <w:rFonts w:hint="eastAsia"/>
        </w:rPr>
        <w:t>返回</w:t>
      </w:r>
      <w:r w:rsidR="00C578B0">
        <w:rPr>
          <w:rFonts w:hint="eastAsia"/>
        </w:rPr>
        <w:t>本机</w:t>
      </w:r>
      <w:r>
        <w:rPr>
          <w:rFonts w:hint="eastAsia"/>
        </w:rPr>
        <w:t>当前</w:t>
      </w:r>
      <w:r w:rsidR="00790CBE"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404C0B" w:rsidRDefault="00404C0B" w:rsidP="00404C0B">
      <w:pPr>
        <w:rPr>
          <w:b/>
        </w:rPr>
      </w:pPr>
      <w:r w:rsidRPr="0010084F">
        <w:rPr>
          <w:rFonts w:hint="eastAsia"/>
          <w:b/>
        </w:rPr>
        <w:t>备注：</w:t>
      </w:r>
    </w:p>
    <w:p w:rsidR="00404C0B" w:rsidRDefault="00404C0B" w:rsidP="00404C0B">
      <w:pPr>
        <w:ind w:firstLine="720"/>
      </w:pPr>
      <w:r w:rsidRPr="005C2919">
        <w:rPr>
          <w:rFonts w:hint="eastAsia"/>
        </w:rPr>
        <w:t>无</w:t>
      </w:r>
    </w:p>
    <w:p w:rsidR="00404C0B" w:rsidRDefault="00404C0B" w:rsidP="00404C0B">
      <w:pPr>
        <w:rPr>
          <w:b/>
        </w:rPr>
      </w:pPr>
      <w:r w:rsidRPr="0010084F">
        <w:rPr>
          <w:rFonts w:hint="eastAsia"/>
          <w:b/>
        </w:rPr>
        <w:t>所属：</w:t>
      </w:r>
    </w:p>
    <w:p w:rsidR="00404C0B" w:rsidRDefault="00404C0B" w:rsidP="00404C0B">
      <w:pPr>
        <w:ind w:firstLineChars="338" w:firstLine="676"/>
      </w:pPr>
      <w:r>
        <w:rPr>
          <w:rFonts w:hint="eastAsia"/>
        </w:rPr>
        <w:t>无</w:t>
      </w:r>
    </w:p>
    <w:p w:rsidR="00994ADD" w:rsidRDefault="00994ADD" w:rsidP="00300157">
      <w:pPr>
        <w:ind w:firstLine="717"/>
      </w:pPr>
    </w:p>
    <w:p w:rsidR="00994ADD" w:rsidRDefault="00994ADD" w:rsidP="00300157">
      <w:pPr>
        <w:ind w:firstLine="717"/>
      </w:pPr>
    </w:p>
    <w:p w:rsidR="00813904" w:rsidRPr="00300157" w:rsidRDefault="00813904" w:rsidP="00813904">
      <w:pPr>
        <w:pStyle w:val="2"/>
      </w:pPr>
      <w:bookmarkStart w:id="9" w:name="_Toc41399526"/>
      <w:r>
        <w:t>API-NetStatus-NO.</w:t>
      </w:r>
      <w:bookmarkEnd w:id="9"/>
      <w:r w:rsidR="00994ADD">
        <w:t>5</w:t>
      </w:r>
    </w:p>
    <w:p w:rsidR="005223C3" w:rsidRDefault="005223C3" w:rsidP="005223C3">
      <w:pPr>
        <w:ind w:firstLine="717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SCGetNetSpeed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()；</w:t>
      </w:r>
    </w:p>
    <w:p w:rsidR="005223C3" w:rsidRPr="0010084F" w:rsidRDefault="005223C3" w:rsidP="005223C3">
      <w:pPr>
        <w:rPr>
          <w:b/>
        </w:rPr>
      </w:pPr>
      <w:r w:rsidRPr="0010084F">
        <w:rPr>
          <w:rFonts w:hint="eastAsia"/>
          <w:b/>
        </w:rPr>
        <w:t>说明：</w:t>
      </w:r>
    </w:p>
    <w:p w:rsidR="005223C3" w:rsidRDefault="005223C3" w:rsidP="005223C3">
      <w:pPr>
        <w:ind w:firstLine="720"/>
      </w:pPr>
      <w:r>
        <w:rPr>
          <w:rFonts w:hint="eastAsia"/>
        </w:rPr>
        <w:t>获取本机当前的</w:t>
      </w:r>
      <w:r w:rsidR="00B264AF">
        <w:rPr>
          <w:rFonts w:hint="eastAsia"/>
        </w:rPr>
        <w:t>网速</w:t>
      </w:r>
    </w:p>
    <w:p w:rsidR="005223C3" w:rsidRPr="0010084F" w:rsidRDefault="005223C3" w:rsidP="005223C3">
      <w:pPr>
        <w:rPr>
          <w:b/>
        </w:rPr>
      </w:pPr>
      <w:r w:rsidRPr="0010084F">
        <w:rPr>
          <w:rFonts w:hint="eastAsia"/>
          <w:b/>
        </w:rPr>
        <w:t>参数：</w:t>
      </w:r>
    </w:p>
    <w:p w:rsidR="005223C3" w:rsidRDefault="005223C3" w:rsidP="005223C3">
      <w:pPr>
        <w:ind w:firstLine="720"/>
      </w:pPr>
      <w:r w:rsidRPr="005C2919">
        <w:rPr>
          <w:rFonts w:hint="eastAsia"/>
        </w:rPr>
        <w:t>无</w:t>
      </w:r>
    </w:p>
    <w:p w:rsidR="005223C3" w:rsidRDefault="005223C3" w:rsidP="005223C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223C3" w:rsidRPr="005E3F8A" w:rsidRDefault="005223C3" w:rsidP="005223C3">
      <w:pPr>
        <w:ind w:firstLine="720"/>
      </w:pPr>
      <w:r>
        <w:rPr>
          <w:rFonts w:hint="eastAsia"/>
        </w:rPr>
        <w:t>返回本机</w:t>
      </w:r>
      <w:proofErr w:type="gramStart"/>
      <w:r>
        <w:rPr>
          <w:rFonts w:hint="eastAsia"/>
        </w:rPr>
        <w:t>当前</w:t>
      </w:r>
      <w:r w:rsidR="00B264AF">
        <w:rPr>
          <w:rFonts w:hint="eastAsia"/>
        </w:rPr>
        <w:t>网速</w:t>
      </w:r>
      <w:proofErr w:type="gram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5223C3" w:rsidRDefault="005223C3" w:rsidP="005223C3">
      <w:pPr>
        <w:rPr>
          <w:b/>
        </w:rPr>
      </w:pPr>
      <w:r w:rsidRPr="0010084F">
        <w:rPr>
          <w:rFonts w:hint="eastAsia"/>
          <w:b/>
        </w:rPr>
        <w:t>备注：</w:t>
      </w:r>
    </w:p>
    <w:p w:rsidR="005223C3" w:rsidRDefault="005B2108" w:rsidP="005223C3">
      <w:pPr>
        <w:ind w:firstLine="720"/>
      </w:pPr>
      <w:r>
        <w:rPr>
          <w:rFonts w:hint="eastAsia"/>
        </w:rPr>
        <w:t>网速获取调用了</w:t>
      </w:r>
      <w:r>
        <w:rPr>
          <w:rFonts w:hint="eastAsia"/>
        </w:rPr>
        <w:t>android.</w:t>
      </w:r>
      <w:proofErr w:type="gramStart"/>
      <w:r>
        <w:t>net</w:t>
      </w:r>
      <w:proofErr w:type="gramEnd"/>
      <w:r>
        <w:t>.</w:t>
      </w:r>
      <w:r w:rsidR="00A54EC0" w:rsidRPr="00A54EC0">
        <w:t xml:space="preserve"> </w:t>
      </w:r>
      <w:proofErr w:type="spellStart"/>
      <w:r w:rsidR="00A54EC0" w:rsidRPr="00A54EC0">
        <w:t>TrafficStats</w:t>
      </w:r>
      <w:proofErr w:type="spellEnd"/>
      <w:r>
        <w:rPr>
          <w:rFonts w:hint="eastAsia"/>
        </w:rPr>
        <w:t>功能</w:t>
      </w:r>
    </w:p>
    <w:p w:rsidR="005223C3" w:rsidRDefault="005223C3" w:rsidP="005223C3">
      <w:pPr>
        <w:rPr>
          <w:b/>
        </w:rPr>
      </w:pPr>
      <w:r w:rsidRPr="0010084F">
        <w:rPr>
          <w:rFonts w:hint="eastAsia"/>
          <w:b/>
        </w:rPr>
        <w:t>所属：</w:t>
      </w:r>
    </w:p>
    <w:p w:rsidR="005223C3" w:rsidRDefault="005223C3" w:rsidP="005223C3">
      <w:pPr>
        <w:ind w:firstLineChars="338" w:firstLine="676"/>
      </w:pPr>
      <w:r>
        <w:rPr>
          <w:rFonts w:hint="eastAsia"/>
        </w:rPr>
        <w:t>无</w:t>
      </w:r>
    </w:p>
    <w:p w:rsidR="00813904" w:rsidRDefault="00813904" w:rsidP="00300157">
      <w:pPr>
        <w:ind w:firstLine="717"/>
      </w:pPr>
    </w:p>
    <w:p w:rsidR="00CB0E99" w:rsidRPr="00300157" w:rsidRDefault="00CB0E99" w:rsidP="00CB0E99">
      <w:pPr>
        <w:pStyle w:val="2"/>
      </w:pPr>
      <w:r>
        <w:t>API-NetStatus-NO.</w:t>
      </w:r>
      <w:r>
        <w:t>6</w:t>
      </w:r>
    </w:p>
    <w:p w:rsidR="00CB0E99" w:rsidRDefault="00CB0E99" w:rsidP="00CB0E99">
      <w:pPr>
        <w:ind w:firstLine="717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 w:rsidR="00C004A7">
        <w:rPr>
          <w:rFonts w:ascii="新宋体" w:eastAsia="新宋体" w:cs="新宋体"/>
          <w:color w:val="000000"/>
          <w:sz w:val="19"/>
          <w:szCs w:val="19"/>
        </w:rPr>
        <w:t>SCGetNetWorkInfo</w:t>
      </w:r>
      <w:proofErr w:type="spellEnd"/>
      <w:r w:rsidR="00C004A7"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()；</w:t>
      </w:r>
    </w:p>
    <w:p w:rsidR="00CB0E99" w:rsidRPr="0010084F" w:rsidRDefault="00CB0E99" w:rsidP="00CB0E99">
      <w:pPr>
        <w:rPr>
          <w:b/>
        </w:rPr>
      </w:pPr>
      <w:r w:rsidRPr="0010084F">
        <w:rPr>
          <w:rFonts w:hint="eastAsia"/>
          <w:b/>
        </w:rPr>
        <w:t>说明：</w:t>
      </w:r>
    </w:p>
    <w:p w:rsidR="00CB0E99" w:rsidRDefault="00CB0E99" w:rsidP="00CB0E99">
      <w:pPr>
        <w:ind w:firstLine="720"/>
      </w:pPr>
      <w:r>
        <w:rPr>
          <w:rFonts w:hint="eastAsia"/>
        </w:rPr>
        <w:t>获取本机</w:t>
      </w:r>
      <w:r w:rsidR="00936AAC">
        <w:rPr>
          <w:rFonts w:hint="eastAsia"/>
        </w:rPr>
        <w:t>当前的网络</w:t>
      </w:r>
      <w:r w:rsidR="001C01CE">
        <w:rPr>
          <w:rFonts w:hint="eastAsia"/>
        </w:rPr>
        <w:t>信息</w:t>
      </w:r>
    </w:p>
    <w:p w:rsidR="00CB0E99" w:rsidRPr="0010084F" w:rsidRDefault="00CB0E99" w:rsidP="00CB0E99">
      <w:pPr>
        <w:rPr>
          <w:b/>
        </w:rPr>
      </w:pPr>
      <w:r w:rsidRPr="0010084F">
        <w:rPr>
          <w:rFonts w:hint="eastAsia"/>
          <w:b/>
        </w:rPr>
        <w:t>参数：</w:t>
      </w:r>
    </w:p>
    <w:p w:rsidR="00CB0E99" w:rsidRDefault="00CB0E99" w:rsidP="00CB0E99">
      <w:pPr>
        <w:ind w:firstLine="720"/>
      </w:pPr>
      <w:r w:rsidRPr="005C2919">
        <w:rPr>
          <w:rFonts w:hint="eastAsia"/>
        </w:rPr>
        <w:t>无</w:t>
      </w:r>
    </w:p>
    <w:p w:rsidR="00CB0E99" w:rsidRDefault="00CB0E99" w:rsidP="00CB0E9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B0E99" w:rsidRPr="005E3F8A" w:rsidRDefault="00CB0E99" w:rsidP="00CB0E99">
      <w:pPr>
        <w:ind w:firstLine="720"/>
      </w:pPr>
      <w:r>
        <w:rPr>
          <w:rFonts w:hint="eastAsia"/>
        </w:rPr>
        <w:t>返回本机当前</w:t>
      </w:r>
      <w:r w:rsidR="00810BDC">
        <w:rPr>
          <w:rFonts w:hint="eastAsia"/>
        </w:rPr>
        <w:t>网络</w:t>
      </w:r>
      <w:r w:rsidR="00D231E6">
        <w:rPr>
          <w:rFonts w:hint="eastAsia"/>
        </w:rPr>
        <w:t>信息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CB0E99" w:rsidRDefault="00CB0E99" w:rsidP="00CB0E99">
      <w:pPr>
        <w:rPr>
          <w:b/>
        </w:rPr>
      </w:pPr>
      <w:r w:rsidRPr="0010084F">
        <w:rPr>
          <w:rFonts w:hint="eastAsia"/>
          <w:b/>
        </w:rPr>
        <w:t>备注：</w:t>
      </w:r>
    </w:p>
    <w:p w:rsidR="00CB0E99" w:rsidRDefault="00D90CA8" w:rsidP="00CB0E99">
      <w:pPr>
        <w:ind w:firstLine="720"/>
      </w:pPr>
      <w:r>
        <w:rPr>
          <w:rFonts w:hint="eastAsia"/>
        </w:rPr>
        <w:t>无</w:t>
      </w:r>
      <w:bookmarkStart w:id="10" w:name="_GoBack"/>
      <w:bookmarkEnd w:id="10"/>
    </w:p>
    <w:p w:rsidR="00CB0E99" w:rsidRDefault="00CB0E99" w:rsidP="00CB0E99">
      <w:pPr>
        <w:rPr>
          <w:b/>
        </w:rPr>
      </w:pPr>
      <w:r w:rsidRPr="0010084F">
        <w:rPr>
          <w:rFonts w:hint="eastAsia"/>
          <w:b/>
        </w:rPr>
        <w:t>所属：</w:t>
      </w:r>
    </w:p>
    <w:p w:rsidR="00CB0E99" w:rsidRDefault="00CB0E99" w:rsidP="00CB0E99">
      <w:pPr>
        <w:ind w:firstLineChars="338" w:firstLine="676"/>
      </w:pPr>
      <w:r>
        <w:rPr>
          <w:rFonts w:hint="eastAsia"/>
        </w:rPr>
        <w:t>无</w:t>
      </w:r>
    </w:p>
    <w:p w:rsidR="00CB0E99" w:rsidRDefault="00CB0E99" w:rsidP="00300157">
      <w:pPr>
        <w:ind w:firstLine="717"/>
        <w:rPr>
          <w:rFonts w:hint="eastAsia"/>
        </w:rPr>
      </w:pPr>
    </w:p>
    <w:p w:rsidR="00994ADD" w:rsidRPr="00300157" w:rsidRDefault="00994ADD" w:rsidP="00994ADD">
      <w:pPr>
        <w:pStyle w:val="2"/>
      </w:pPr>
      <w:r>
        <w:t>API-NetStatus-NO.</w:t>
      </w:r>
      <w:r w:rsidR="00CB0E99">
        <w:t>7</w:t>
      </w:r>
    </w:p>
    <w:p w:rsidR="00994ADD" w:rsidRDefault="00994ADD" w:rsidP="00994ADD">
      <w:pPr>
        <w:ind w:firstLine="717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RegisterNetWorkChangeCallBack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(Action&lt;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NetworkReachability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NetworkReachability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&gt; callback)；</w:t>
      </w:r>
    </w:p>
    <w:p w:rsidR="00994ADD" w:rsidRPr="0010084F" w:rsidRDefault="00994ADD" w:rsidP="00994ADD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994ADD" w:rsidRDefault="00994ADD" w:rsidP="00994ADD">
      <w:r>
        <w:tab/>
      </w:r>
      <w:r>
        <w:rPr>
          <w:rFonts w:hint="eastAsia"/>
        </w:rPr>
        <w:t>注册本机网络状态发生变化时的事件回调</w:t>
      </w:r>
    </w:p>
    <w:p w:rsidR="00994ADD" w:rsidRDefault="00994ADD" w:rsidP="00994ADD">
      <w:pPr>
        <w:rPr>
          <w:b/>
        </w:rPr>
      </w:pPr>
      <w:r w:rsidRPr="0010084F">
        <w:rPr>
          <w:rFonts w:hint="eastAsia"/>
          <w:b/>
        </w:rPr>
        <w:t>参数：</w:t>
      </w:r>
    </w:p>
    <w:p w:rsidR="00994ADD" w:rsidRPr="0010084F" w:rsidRDefault="00994ADD" w:rsidP="00994ADD">
      <w:pPr>
        <w:rPr>
          <w:b/>
        </w:rPr>
      </w:pPr>
      <w:r>
        <w:rPr>
          <w:b/>
        </w:rPr>
        <w:tab/>
      </w:r>
      <w:r w:rsidRPr="000C5F69">
        <w:rPr>
          <w:rFonts w:hint="eastAsia"/>
        </w:rPr>
        <w:t>网络状态参数</w:t>
      </w:r>
    </w:p>
    <w:p w:rsidR="00994ADD" w:rsidRDefault="00994ADD" w:rsidP="00994ADD">
      <w:pPr>
        <w:ind w:firstLine="720"/>
      </w:pPr>
      <w:r>
        <w:rPr>
          <w:rFonts w:hint="eastAsia"/>
        </w:rPr>
        <w:t>第一个参数为网络未变化前的状态，</w:t>
      </w:r>
    </w:p>
    <w:p w:rsidR="00994ADD" w:rsidRDefault="00994ADD" w:rsidP="00994ADD">
      <w:pPr>
        <w:ind w:firstLine="720"/>
      </w:pPr>
      <w:r>
        <w:rPr>
          <w:rFonts w:hint="eastAsia"/>
        </w:rPr>
        <w:t>第二个参数为网络变化后的状态</w:t>
      </w:r>
    </w:p>
    <w:p w:rsidR="00994ADD" w:rsidRDefault="00994ADD" w:rsidP="00994ADD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94ADD" w:rsidRPr="005E3F8A" w:rsidRDefault="00994ADD" w:rsidP="00994ADD">
      <w:pPr>
        <w:ind w:firstLine="720"/>
      </w:pPr>
      <w:r>
        <w:rPr>
          <w:rFonts w:hint="eastAsia"/>
        </w:rPr>
        <w:t>无</w:t>
      </w:r>
    </w:p>
    <w:p w:rsidR="00994ADD" w:rsidRDefault="00994ADD" w:rsidP="00994ADD">
      <w:pPr>
        <w:rPr>
          <w:b/>
        </w:rPr>
      </w:pPr>
      <w:r w:rsidRPr="0010084F">
        <w:rPr>
          <w:rFonts w:hint="eastAsia"/>
          <w:b/>
        </w:rPr>
        <w:t>备注：</w:t>
      </w:r>
    </w:p>
    <w:p w:rsidR="00994ADD" w:rsidRDefault="00994ADD" w:rsidP="00994ADD">
      <w:pPr>
        <w:ind w:firstLine="720"/>
      </w:pPr>
      <w:r w:rsidRPr="005C2919">
        <w:rPr>
          <w:rFonts w:hint="eastAsia"/>
        </w:rPr>
        <w:t>无</w:t>
      </w:r>
    </w:p>
    <w:p w:rsidR="00994ADD" w:rsidRDefault="00994ADD" w:rsidP="00994ADD">
      <w:pPr>
        <w:rPr>
          <w:b/>
        </w:rPr>
      </w:pPr>
      <w:r w:rsidRPr="0010084F">
        <w:rPr>
          <w:rFonts w:hint="eastAsia"/>
          <w:b/>
        </w:rPr>
        <w:t>所属：</w:t>
      </w:r>
    </w:p>
    <w:p w:rsidR="00994ADD" w:rsidRDefault="00994ADD" w:rsidP="00994ADD">
      <w:pPr>
        <w:ind w:firstLineChars="338" w:firstLine="676"/>
      </w:pPr>
      <w:r>
        <w:rPr>
          <w:rFonts w:hint="eastAsia"/>
        </w:rPr>
        <w:t>无</w:t>
      </w:r>
    </w:p>
    <w:p w:rsidR="00994ADD" w:rsidRPr="00BE4DA3" w:rsidRDefault="00994ADD" w:rsidP="00300157">
      <w:pPr>
        <w:ind w:firstLine="717"/>
      </w:pPr>
    </w:p>
    <w:sectPr w:rsidR="00994ADD" w:rsidRPr="00BE4DA3">
      <w:headerReference w:type="default" r:id="rId10"/>
      <w:footerReference w:type="default" r:id="rId11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0A4" w:rsidRDefault="006660A4">
      <w:r>
        <w:separator/>
      </w:r>
    </w:p>
  </w:endnote>
  <w:endnote w:type="continuationSeparator" w:id="0">
    <w:p w:rsidR="006660A4" w:rsidRDefault="0066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2E5" w:rsidRDefault="00AD52E5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D90CA8">
      <w:rPr>
        <w:noProof/>
      </w:rPr>
      <w:t>6</w:t>
    </w:r>
    <w:r>
      <w:fldChar w:fldCharType="end"/>
    </w:r>
    <w:r>
      <w:t xml:space="preserve"> , Total </w:t>
    </w:r>
    <w:r w:rsidR="006660A4">
      <w:fldChar w:fldCharType="begin"/>
    </w:r>
    <w:r w:rsidR="006660A4">
      <w:instrText>numpages  \* MERGEFORMAT</w:instrText>
    </w:r>
    <w:r w:rsidR="006660A4">
      <w:fldChar w:fldCharType="separate"/>
    </w:r>
    <w:r w:rsidR="00D90CA8">
      <w:rPr>
        <w:noProof/>
      </w:rPr>
      <w:t>6</w:t>
    </w:r>
    <w:r w:rsidR="006660A4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D90CA8">
      <w:rPr>
        <w:noProof/>
      </w:rPr>
      <w:t>6</w:t>
    </w:r>
    <w:r>
      <w:fldChar w:fldCharType="end"/>
    </w:r>
    <w:r>
      <w:rPr>
        <w:rFonts w:ascii="宋体" w:hint="eastAsia"/>
      </w:rPr>
      <w:t>页，共</w:t>
    </w:r>
    <w:r w:rsidR="006660A4">
      <w:fldChar w:fldCharType="begin"/>
    </w:r>
    <w:r w:rsidR="006660A4">
      <w:instrText>numpages  \* MERGEFORMAT</w:instrText>
    </w:r>
    <w:r w:rsidR="006660A4">
      <w:fldChar w:fldCharType="separate"/>
    </w:r>
    <w:r w:rsidR="00D90CA8">
      <w:rPr>
        <w:noProof/>
      </w:rPr>
      <w:t>6</w:t>
    </w:r>
    <w:r w:rsidR="006660A4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AD52E5" w:rsidRDefault="00AD52E5">
    <w:pPr>
      <w:pStyle w:val="aff1"/>
      <w:tabs>
        <w:tab w:val="center" w:pos="4510"/>
        <w:tab w:val="right" w:pos="9020"/>
      </w:tabs>
    </w:pPr>
    <w:r>
      <w:tab/>
    </w:r>
    <w:r>
      <w:tab/>
    </w:r>
  </w:p>
  <w:p w:rsidR="00AD52E5" w:rsidRDefault="00AD52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0A4" w:rsidRDefault="006660A4">
      <w:r>
        <w:separator/>
      </w:r>
    </w:p>
  </w:footnote>
  <w:footnote w:type="continuationSeparator" w:id="0">
    <w:p w:rsidR="006660A4" w:rsidRDefault="00666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AD52E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AD52E5" w:rsidRDefault="00AD52E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52E5" w:rsidRDefault="00AD52E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AD52E5" w:rsidRDefault="00AD52E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right"/>
          </w:pPr>
        </w:p>
      </w:tc>
    </w:tr>
  </w:tbl>
  <w:p w:rsidR="00AD52E5" w:rsidRDefault="00AD52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1842"/>
        </w:tabs>
        <w:ind w:leftChars="800" w:left="1842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D6A2C5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14"/>
    <w:rsid w:val="0001224F"/>
    <w:rsid w:val="00012DEA"/>
    <w:rsid w:val="00013B07"/>
    <w:rsid w:val="00014008"/>
    <w:rsid w:val="0001532E"/>
    <w:rsid w:val="0001576D"/>
    <w:rsid w:val="00015A64"/>
    <w:rsid w:val="000163C4"/>
    <w:rsid w:val="00016DE0"/>
    <w:rsid w:val="0001789B"/>
    <w:rsid w:val="000208B2"/>
    <w:rsid w:val="00020CB2"/>
    <w:rsid w:val="0002113F"/>
    <w:rsid w:val="000213D5"/>
    <w:rsid w:val="000237E6"/>
    <w:rsid w:val="00024CC7"/>
    <w:rsid w:val="000252E1"/>
    <w:rsid w:val="000253CC"/>
    <w:rsid w:val="000255D1"/>
    <w:rsid w:val="00026088"/>
    <w:rsid w:val="000263CC"/>
    <w:rsid w:val="00026469"/>
    <w:rsid w:val="00026612"/>
    <w:rsid w:val="00027099"/>
    <w:rsid w:val="00027F3F"/>
    <w:rsid w:val="000304A6"/>
    <w:rsid w:val="00030D96"/>
    <w:rsid w:val="000311A9"/>
    <w:rsid w:val="00031AA3"/>
    <w:rsid w:val="00031E97"/>
    <w:rsid w:val="00032C2A"/>
    <w:rsid w:val="00033324"/>
    <w:rsid w:val="00033D65"/>
    <w:rsid w:val="0003430B"/>
    <w:rsid w:val="000345D6"/>
    <w:rsid w:val="00034AB0"/>
    <w:rsid w:val="0003613B"/>
    <w:rsid w:val="00037232"/>
    <w:rsid w:val="000374F7"/>
    <w:rsid w:val="0004052D"/>
    <w:rsid w:val="000428ED"/>
    <w:rsid w:val="00042B4D"/>
    <w:rsid w:val="000432E7"/>
    <w:rsid w:val="00043BCE"/>
    <w:rsid w:val="000443AD"/>
    <w:rsid w:val="00044F63"/>
    <w:rsid w:val="00045388"/>
    <w:rsid w:val="00047479"/>
    <w:rsid w:val="0004787B"/>
    <w:rsid w:val="000478DE"/>
    <w:rsid w:val="00050532"/>
    <w:rsid w:val="00050758"/>
    <w:rsid w:val="00050E25"/>
    <w:rsid w:val="00051787"/>
    <w:rsid w:val="0005483D"/>
    <w:rsid w:val="00054C7F"/>
    <w:rsid w:val="00054F87"/>
    <w:rsid w:val="0005675A"/>
    <w:rsid w:val="000569A0"/>
    <w:rsid w:val="00057AD0"/>
    <w:rsid w:val="000601EC"/>
    <w:rsid w:val="00062215"/>
    <w:rsid w:val="00063126"/>
    <w:rsid w:val="00063BAE"/>
    <w:rsid w:val="00064F48"/>
    <w:rsid w:val="00065316"/>
    <w:rsid w:val="000659B3"/>
    <w:rsid w:val="00066014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0F46"/>
    <w:rsid w:val="00081127"/>
    <w:rsid w:val="0008147A"/>
    <w:rsid w:val="00082CFF"/>
    <w:rsid w:val="0008301B"/>
    <w:rsid w:val="000833BC"/>
    <w:rsid w:val="00083BB1"/>
    <w:rsid w:val="0008474D"/>
    <w:rsid w:val="00084B48"/>
    <w:rsid w:val="0008629F"/>
    <w:rsid w:val="000865A6"/>
    <w:rsid w:val="000907ED"/>
    <w:rsid w:val="00090A09"/>
    <w:rsid w:val="00091404"/>
    <w:rsid w:val="00091C86"/>
    <w:rsid w:val="0009244E"/>
    <w:rsid w:val="00092837"/>
    <w:rsid w:val="0009312B"/>
    <w:rsid w:val="00093335"/>
    <w:rsid w:val="00093CC7"/>
    <w:rsid w:val="0009483E"/>
    <w:rsid w:val="00094D2F"/>
    <w:rsid w:val="00095422"/>
    <w:rsid w:val="00097B06"/>
    <w:rsid w:val="000A1702"/>
    <w:rsid w:val="000A1722"/>
    <w:rsid w:val="000A1D6B"/>
    <w:rsid w:val="000A280E"/>
    <w:rsid w:val="000A2BCA"/>
    <w:rsid w:val="000A33F7"/>
    <w:rsid w:val="000A4A50"/>
    <w:rsid w:val="000A4E58"/>
    <w:rsid w:val="000A5A63"/>
    <w:rsid w:val="000A651F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4564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0A4E"/>
    <w:rsid w:val="000C2AB0"/>
    <w:rsid w:val="000C37D2"/>
    <w:rsid w:val="000C481E"/>
    <w:rsid w:val="000C50A6"/>
    <w:rsid w:val="000C5449"/>
    <w:rsid w:val="000C59E0"/>
    <w:rsid w:val="000C5F69"/>
    <w:rsid w:val="000C6002"/>
    <w:rsid w:val="000C789D"/>
    <w:rsid w:val="000C7A4B"/>
    <w:rsid w:val="000C7E37"/>
    <w:rsid w:val="000C7EDD"/>
    <w:rsid w:val="000D160C"/>
    <w:rsid w:val="000D1DB4"/>
    <w:rsid w:val="000D2329"/>
    <w:rsid w:val="000D318A"/>
    <w:rsid w:val="000D35B0"/>
    <w:rsid w:val="000D381F"/>
    <w:rsid w:val="000D581F"/>
    <w:rsid w:val="000D6236"/>
    <w:rsid w:val="000D646E"/>
    <w:rsid w:val="000E050A"/>
    <w:rsid w:val="000E0657"/>
    <w:rsid w:val="000E0FA8"/>
    <w:rsid w:val="000E1D10"/>
    <w:rsid w:val="000E25D2"/>
    <w:rsid w:val="000E26F9"/>
    <w:rsid w:val="000E3214"/>
    <w:rsid w:val="000E3E8E"/>
    <w:rsid w:val="000E50C2"/>
    <w:rsid w:val="000E56AE"/>
    <w:rsid w:val="000E7853"/>
    <w:rsid w:val="000F066A"/>
    <w:rsid w:val="000F0B39"/>
    <w:rsid w:val="000F0D42"/>
    <w:rsid w:val="000F0F09"/>
    <w:rsid w:val="000F1BE0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0F7512"/>
    <w:rsid w:val="000F75FE"/>
    <w:rsid w:val="0010084F"/>
    <w:rsid w:val="0010107D"/>
    <w:rsid w:val="0010190E"/>
    <w:rsid w:val="00101DF1"/>
    <w:rsid w:val="0010350D"/>
    <w:rsid w:val="00103A0D"/>
    <w:rsid w:val="00103EDB"/>
    <w:rsid w:val="00104344"/>
    <w:rsid w:val="00104463"/>
    <w:rsid w:val="0010510B"/>
    <w:rsid w:val="00105828"/>
    <w:rsid w:val="00105A77"/>
    <w:rsid w:val="00105E10"/>
    <w:rsid w:val="00110576"/>
    <w:rsid w:val="001109BD"/>
    <w:rsid w:val="00110D21"/>
    <w:rsid w:val="0011178A"/>
    <w:rsid w:val="001123F6"/>
    <w:rsid w:val="0011265E"/>
    <w:rsid w:val="0011280A"/>
    <w:rsid w:val="00112BC2"/>
    <w:rsid w:val="00114292"/>
    <w:rsid w:val="00114BF1"/>
    <w:rsid w:val="001151DB"/>
    <w:rsid w:val="001157C0"/>
    <w:rsid w:val="00115BE8"/>
    <w:rsid w:val="00115DC0"/>
    <w:rsid w:val="001173CA"/>
    <w:rsid w:val="00117472"/>
    <w:rsid w:val="0011773F"/>
    <w:rsid w:val="00121466"/>
    <w:rsid w:val="00121DDB"/>
    <w:rsid w:val="00122F6A"/>
    <w:rsid w:val="00123425"/>
    <w:rsid w:val="00123B48"/>
    <w:rsid w:val="001245BB"/>
    <w:rsid w:val="00124C18"/>
    <w:rsid w:val="00124C75"/>
    <w:rsid w:val="001252A2"/>
    <w:rsid w:val="001254AA"/>
    <w:rsid w:val="001260AE"/>
    <w:rsid w:val="00126BC5"/>
    <w:rsid w:val="00126C49"/>
    <w:rsid w:val="001270EE"/>
    <w:rsid w:val="00127FED"/>
    <w:rsid w:val="00130330"/>
    <w:rsid w:val="00131424"/>
    <w:rsid w:val="001314B0"/>
    <w:rsid w:val="00131571"/>
    <w:rsid w:val="00131595"/>
    <w:rsid w:val="00132796"/>
    <w:rsid w:val="00132DC9"/>
    <w:rsid w:val="0013433F"/>
    <w:rsid w:val="00134457"/>
    <w:rsid w:val="001348F2"/>
    <w:rsid w:val="00134A67"/>
    <w:rsid w:val="00134E83"/>
    <w:rsid w:val="00134EF4"/>
    <w:rsid w:val="0013525D"/>
    <w:rsid w:val="00135F5A"/>
    <w:rsid w:val="001366BD"/>
    <w:rsid w:val="00136FE4"/>
    <w:rsid w:val="00137265"/>
    <w:rsid w:val="001409FB"/>
    <w:rsid w:val="00140D62"/>
    <w:rsid w:val="00140F82"/>
    <w:rsid w:val="0014137E"/>
    <w:rsid w:val="00141767"/>
    <w:rsid w:val="00141B81"/>
    <w:rsid w:val="001424FB"/>
    <w:rsid w:val="00143268"/>
    <w:rsid w:val="00143297"/>
    <w:rsid w:val="0014371A"/>
    <w:rsid w:val="00143A5C"/>
    <w:rsid w:val="0014426B"/>
    <w:rsid w:val="00144913"/>
    <w:rsid w:val="00144A1B"/>
    <w:rsid w:val="00144C64"/>
    <w:rsid w:val="0014675B"/>
    <w:rsid w:val="00147A1A"/>
    <w:rsid w:val="0015161D"/>
    <w:rsid w:val="001524F7"/>
    <w:rsid w:val="0015263A"/>
    <w:rsid w:val="00152767"/>
    <w:rsid w:val="00152B26"/>
    <w:rsid w:val="00152E32"/>
    <w:rsid w:val="00153E3D"/>
    <w:rsid w:val="0015429B"/>
    <w:rsid w:val="00154C5E"/>
    <w:rsid w:val="00154F21"/>
    <w:rsid w:val="00155911"/>
    <w:rsid w:val="00160B95"/>
    <w:rsid w:val="00162A12"/>
    <w:rsid w:val="00162C64"/>
    <w:rsid w:val="00163682"/>
    <w:rsid w:val="001636FA"/>
    <w:rsid w:val="00163B87"/>
    <w:rsid w:val="00164462"/>
    <w:rsid w:val="0016446D"/>
    <w:rsid w:val="001645CC"/>
    <w:rsid w:val="00164664"/>
    <w:rsid w:val="00164F18"/>
    <w:rsid w:val="001656A4"/>
    <w:rsid w:val="0016573A"/>
    <w:rsid w:val="001667F3"/>
    <w:rsid w:val="00166EA3"/>
    <w:rsid w:val="001677EF"/>
    <w:rsid w:val="00167E5C"/>
    <w:rsid w:val="00171B24"/>
    <w:rsid w:val="00171BF9"/>
    <w:rsid w:val="00172C23"/>
    <w:rsid w:val="001737D9"/>
    <w:rsid w:val="00173F65"/>
    <w:rsid w:val="00175121"/>
    <w:rsid w:val="0017544D"/>
    <w:rsid w:val="001756BA"/>
    <w:rsid w:val="00175A7D"/>
    <w:rsid w:val="00175FA8"/>
    <w:rsid w:val="00176AAF"/>
    <w:rsid w:val="00177145"/>
    <w:rsid w:val="00177DDA"/>
    <w:rsid w:val="0018010F"/>
    <w:rsid w:val="0018088F"/>
    <w:rsid w:val="0018123A"/>
    <w:rsid w:val="00181F9C"/>
    <w:rsid w:val="0018272B"/>
    <w:rsid w:val="00183AF0"/>
    <w:rsid w:val="001843F2"/>
    <w:rsid w:val="001867CE"/>
    <w:rsid w:val="00186D74"/>
    <w:rsid w:val="00187532"/>
    <w:rsid w:val="001902E6"/>
    <w:rsid w:val="00191F9B"/>
    <w:rsid w:val="00192C8C"/>
    <w:rsid w:val="001934DC"/>
    <w:rsid w:val="0019376C"/>
    <w:rsid w:val="001944FA"/>
    <w:rsid w:val="001945E0"/>
    <w:rsid w:val="00194B2A"/>
    <w:rsid w:val="00195497"/>
    <w:rsid w:val="0019648D"/>
    <w:rsid w:val="00196E9B"/>
    <w:rsid w:val="001A0577"/>
    <w:rsid w:val="001A0D02"/>
    <w:rsid w:val="001A1404"/>
    <w:rsid w:val="001A2030"/>
    <w:rsid w:val="001A32E2"/>
    <w:rsid w:val="001A37CB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7FB"/>
    <w:rsid w:val="001B0833"/>
    <w:rsid w:val="001B0920"/>
    <w:rsid w:val="001B18DB"/>
    <w:rsid w:val="001B1CD3"/>
    <w:rsid w:val="001B208B"/>
    <w:rsid w:val="001B3583"/>
    <w:rsid w:val="001B403E"/>
    <w:rsid w:val="001B449C"/>
    <w:rsid w:val="001B499F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1CE"/>
    <w:rsid w:val="001C0C55"/>
    <w:rsid w:val="001C0DA0"/>
    <w:rsid w:val="001C0E76"/>
    <w:rsid w:val="001C2012"/>
    <w:rsid w:val="001C29F3"/>
    <w:rsid w:val="001C2E80"/>
    <w:rsid w:val="001C2E89"/>
    <w:rsid w:val="001C32A1"/>
    <w:rsid w:val="001C479C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897"/>
    <w:rsid w:val="001D3D3F"/>
    <w:rsid w:val="001D4473"/>
    <w:rsid w:val="001D450A"/>
    <w:rsid w:val="001D48B9"/>
    <w:rsid w:val="001D6419"/>
    <w:rsid w:val="001D6B05"/>
    <w:rsid w:val="001D6DA3"/>
    <w:rsid w:val="001E03DB"/>
    <w:rsid w:val="001E1374"/>
    <w:rsid w:val="001E1A33"/>
    <w:rsid w:val="001E1C8D"/>
    <w:rsid w:val="001E3053"/>
    <w:rsid w:val="001E3867"/>
    <w:rsid w:val="001E398A"/>
    <w:rsid w:val="001E4046"/>
    <w:rsid w:val="001E52E3"/>
    <w:rsid w:val="001E56C6"/>
    <w:rsid w:val="001E60C4"/>
    <w:rsid w:val="001E6387"/>
    <w:rsid w:val="001E67DC"/>
    <w:rsid w:val="001E7174"/>
    <w:rsid w:val="001E7884"/>
    <w:rsid w:val="001E7A03"/>
    <w:rsid w:val="001F04C5"/>
    <w:rsid w:val="001F206C"/>
    <w:rsid w:val="001F2999"/>
    <w:rsid w:val="001F3A2C"/>
    <w:rsid w:val="001F3B2B"/>
    <w:rsid w:val="001F3B43"/>
    <w:rsid w:val="001F4E3E"/>
    <w:rsid w:val="001F4FAB"/>
    <w:rsid w:val="001F5241"/>
    <w:rsid w:val="001F6537"/>
    <w:rsid w:val="001F6637"/>
    <w:rsid w:val="001F6B36"/>
    <w:rsid w:val="001F6CA6"/>
    <w:rsid w:val="001F6D8E"/>
    <w:rsid w:val="001F747C"/>
    <w:rsid w:val="001F7E5E"/>
    <w:rsid w:val="00200D9A"/>
    <w:rsid w:val="0020151F"/>
    <w:rsid w:val="00201B19"/>
    <w:rsid w:val="00201B6A"/>
    <w:rsid w:val="00202B07"/>
    <w:rsid w:val="00202DA9"/>
    <w:rsid w:val="0020307F"/>
    <w:rsid w:val="00203192"/>
    <w:rsid w:val="002033EB"/>
    <w:rsid w:val="00203E80"/>
    <w:rsid w:val="0020501D"/>
    <w:rsid w:val="00205304"/>
    <w:rsid w:val="00205FEC"/>
    <w:rsid w:val="002063A3"/>
    <w:rsid w:val="00206B17"/>
    <w:rsid w:val="00207354"/>
    <w:rsid w:val="00207E0E"/>
    <w:rsid w:val="00210077"/>
    <w:rsid w:val="002102DC"/>
    <w:rsid w:val="00210D2C"/>
    <w:rsid w:val="002110CA"/>
    <w:rsid w:val="002115A0"/>
    <w:rsid w:val="00211A25"/>
    <w:rsid w:val="00213641"/>
    <w:rsid w:val="0021370A"/>
    <w:rsid w:val="002149F1"/>
    <w:rsid w:val="00215818"/>
    <w:rsid w:val="00217843"/>
    <w:rsid w:val="0022045F"/>
    <w:rsid w:val="00220850"/>
    <w:rsid w:val="00220CE9"/>
    <w:rsid w:val="00221AB6"/>
    <w:rsid w:val="00221AE8"/>
    <w:rsid w:val="00221EB0"/>
    <w:rsid w:val="002223AC"/>
    <w:rsid w:val="002232B0"/>
    <w:rsid w:val="00223D5B"/>
    <w:rsid w:val="002244F2"/>
    <w:rsid w:val="00225400"/>
    <w:rsid w:val="00226864"/>
    <w:rsid w:val="00227900"/>
    <w:rsid w:val="00227E69"/>
    <w:rsid w:val="002322F9"/>
    <w:rsid w:val="00233E4A"/>
    <w:rsid w:val="002341CB"/>
    <w:rsid w:val="0023444A"/>
    <w:rsid w:val="00234A13"/>
    <w:rsid w:val="002352A4"/>
    <w:rsid w:val="00235A87"/>
    <w:rsid w:val="00236CF0"/>
    <w:rsid w:val="00236FD2"/>
    <w:rsid w:val="00236FDD"/>
    <w:rsid w:val="00237591"/>
    <w:rsid w:val="00240166"/>
    <w:rsid w:val="00240684"/>
    <w:rsid w:val="00240FF3"/>
    <w:rsid w:val="002439AF"/>
    <w:rsid w:val="00243D6F"/>
    <w:rsid w:val="0024444E"/>
    <w:rsid w:val="00244A1C"/>
    <w:rsid w:val="0024599E"/>
    <w:rsid w:val="00246FA1"/>
    <w:rsid w:val="00247AD8"/>
    <w:rsid w:val="0025028D"/>
    <w:rsid w:val="00250BA6"/>
    <w:rsid w:val="002514A1"/>
    <w:rsid w:val="00251DF8"/>
    <w:rsid w:val="00252169"/>
    <w:rsid w:val="00252C8A"/>
    <w:rsid w:val="00252D0C"/>
    <w:rsid w:val="002533CB"/>
    <w:rsid w:val="00253908"/>
    <w:rsid w:val="002539EA"/>
    <w:rsid w:val="00253C86"/>
    <w:rsid w:val="002544DC"/>
    <w:rsid w:val="002549B1"/>
    <w:rsid w:val="002555C6"/>
    <w:rsid w:val="002557A5"/>
    <w:rsid w:val="00256EE3"/>
    <w:rsid w:val="002574DD"/>
    <w:rsid w:val="00257990"/>
    <w:rsid w:val="002579A4"/>
    <w:rsid w:val="0026038C"/>
    <w:rsid w:val="00260417"/>
    <w:rsid w:val="0026045A"/>
    <w:rsid w:val="0026128F"/>
    <w:rsid w:val="00261B3D"/>
    <w:rsid w:val="00261F8E"/>
    <w:rsid w:val="00262313"/>
    <w:rsid w:val="00262CB6"/>
    <w:rsid w:val="00262CD5"/>
    <w:rsid w:val="00262ED5"/>
    <w:rsid w:val="002636B6"/>
    <w:rsid w:val="002648D2"/>
    <w:rsid w:val="00264F89"/>
    <w:rsid w:val="00266285"/>
    <w:rsid w:val="002666C5"/>
    <w:rsid w:val="002666F2"/>
    <w:rsid w:val="00266968"/>
    <w:rsid w:val="00267E68"/>
    <w:rsid w:val="00270B1E"/>
    <w:rsid w:val="002712CF"/>
    <w:rsid w:val="00272567"/>
    <w:rsid w:val="00272667"/>
    <w:rsid w:val="00274536"/>
    <w:rsid w:val="002748FF"/>
    <w:rsid w:val="00274BA8"/>
    <w:rsid w:val="0027551C"/>
    <w:rsid w:val="002757EB"/>
    <w:rsid w:val="00276C09"/>
    <w:rsid w:val="00277274"/>
    <w:rsid w:val="00277A97"/>
    <w:rsid w:val="00280A5D"/>
    <w:rsid w:val="0028121E"/>
    <w:rsid w:val="002814D3"/>
    <w:rsid w:val="0028257F"/>
    <w:rsid w:val="002828AF"/>
    <w:rsid w:val="00282A08"/>
    <w:rsid w:val="00282C84"/>
    <w:rsid w:val="0028346F"/>
    <w:rsid w:val="002834C5"/>
    <w:rsid w:val="00283B9B"/>
    <w:rsid w:val="00283BB0"/>
    <w:rsid w:val="00284B34"/>
    <w:rsid w:val="00285293"/>
    <w:rsid w:val="00285F70"/>
    <w:rsid w:val="00286289"/>
    <w:rsid w:val="002863BE"/>
    <w:rsid w:val="00286555"/>
    <w:rsid w:val="00286811"/>
    <w:rsid w:val="00286EEC"/>
    <w:rsid w:val="002901D5"/>
    <w:rsid w:val="002901D8"/>
    <w:rsid w:val="00290269"/>
    <w:rsid w:val="002916AC"/>
    <w:rsid w:val="002919D1"/>
    <w:rsid w:val="002920B9"/>
    <w:rsid w:val="00292929"/>
    <w:rsid w:val="0029295A"/>
    <w:rsid w:val="002932B8"/>
    <w:rsid w:val="00293709"/>
    <w:rsid w:val="0029499A"/>
    <w:rsid w:val="00294A1F"/>
    <w:rsid w:val="00294BDB"/>
    <w:rsid w:val="00294E31"/>
    <w:rsid w:val="0029615A"/>
    <w:rsid w:val="002969B5"/>
    <w:rsid w:val="002975B9"/>
    <w:rsid w:val="00297F78"/>
    <w:rsid w:val="002A08AC"/>
    <w:rsid w:val="002A08DB"/>
    <w:rsid w:val="002A0F75"/>
    <w:rsid w:val="002A1357"/>
    <w:rsid w:val="002A1FC3"/>
    <w:rsid w:val="002A5626"/>
    <w:rsid w:val="002A62DA"/>
    <w:rsid w:val="002A6E44"/>
    <w:rsid w:val="002A7DEB"/>
    <w:rsid w:val="002B0A08"/>
    <w:rsid w:val="002B0EC6"/>
    <w:rsid w:val="002B1421"/>
    <w:rsid w:val="002B2253"/>
    <w:rsid w:val="002B25E8"/>
    <w:rsid w:val="002B299E"/>
    <w:rsid w:val="002B3AEF"/>
    <w:rsid w:val="002B4958"/>
    <w:rsid w:val="002B4B76"/>
    <w:rsid w:val="002B51C0"/>
    <w:rsid w:val="002B54BB"/>
    <w:rsid w:val="002B5C11"/>
    <w:rsid w:val="002B5E84"/>
    <w:rsid w:val="002B634D"/>
    <w:rsid w:val="002B7253"/>
    <w:rsid w:val="002C01E7"/>
    <w:rsid w:val="002C03CE"/>
    <w:rsid w:val="002C0617"/>
    <w:rsid w:val="002C09E9"/>
    <w:rsid w:val="002C0A0D"/>
    <w:rsid w:val="002C0AB2"/>
    <w:rsid w:val="002C130B"/>
    <w:rsid w:val="002C3B19"/>
    <w:rsid w:val="002C3BF2"/>
    <w:rsid w:val="002C4306"/>
    <w:rsid w:val="002C5729"/>
    <w:rsid w:val="002C616D"/>
    <w:rsid w:val="002C642D"/>
    <w:rsid w:val="002C6BF1"/>
    <w:rsid w:val="002C6E0A"/>
    <w:rsid w:val="002C6E35"/>
    <w:rsid w:val="002C7338"/>
    <w:rsid w:val="002C7E4B"/>
    <w:rsid w:val="002D0252"/>
    <w:rsid w:val="002D06C7"/>
    <w:rsid w:val="002D0D3F"/>
    <w:rsid w:val="002D17A1"/>
    <w:rsid w:val="002D1E01"/>
    <w:rsid w:val="002D227F"/>
    <w:rsid w:val="002D36F8"/>
    <w:rsid w:val="002D38BA"/>
    <w:rsid w:val="002D3B0E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3056"/>
    <w:rsid w:val="002E4602"/>
    <w:rsid w:val="002E48CA"/>
    <w:rsid w:val="002E6689"/>
    <w:rsid w:val="002E749F"/>
    <w:rsid w:val="002E7BEA"/>
    <w:rsid w:val="002E7FBB"/>
    <w:rsid w:val="002F0A75"/>
    <w:rsid w:val="002F1004"/>
    <w:rsid w:val="002F122D"/>
    <w:rsid w:val="002F1721"/>
    <w:rsid w:val="002F1757"/>
    <w:rsid w:val="002F1DF6"/>
    <w:rsid w:val="002F2F98"/>
    <w:rsid w:val="002F34E3"/>
    <w:rsid w:val="002F384D"/>
    <w:rsid w:val="002F3F49"/>
    <w:rsid w:val="002F41DC"/>
    <w:rsid w:val="002F5526"/>
    <w:rsid w:val="002F55EA"/>
    <w:rsid w:val="002F599E"/>
    <w:rsid w:val="002F64DF"/>
    <w:rsid w:val="002F689B"/>
    <w:rsid w:val="002F6C73"/>
    <w:rsid w:val="002F708C"/>
    <w:rsid w:val="002F73A6"/>
    <w:rsid w:val="002F782E"/>
    <w:rsid w:val="002F7843"/>
    <w:rsid w:val="00300157"/>
    <w:rsid w:val="00300276"/>
    <w:rsid w:val="0030055A"/>
    <w:rsid w:val="00300BF7"/>
    <w:rsid w:val="003016CA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04F"/>
    <w:rsid w:val="0030623B"/>
    <w:rsid w:val="00306E2B"/>
    <w:rsid w:val="00306F27"/>
    <w:rsid w:val="00307DF6"/>
    <w:rsid w:val="0031050D"/>
    <w:rsid w:val="00310563"/>
    <w:rsid w:val="00311032"/>
    <w:rsid w:val="003110E9"/>
    <w:rsid w:val="0031187F"/>
    <w:rsid w:val="00312322"/>
    <w:rsid w:val="003125BD"/>
    <w:rsid w:val="00313429"/>
    <w:rsid w:val="00314083"/>
    <w:rsid w:val="003140AC"/>
    <w:rsid w:val="00314673"/>
    <w:rsid w:val="00314AC9"/>
    <w:rsid w:val="00314ECF"/>
    <w:rsid w:val="00315977"/>
    <w:rsid w:val="003167DB"/>
    <w:rsid w:val="00316F80"/>
    <w:rsid w:val="0032058F"/>
    <w:rsid w:val="00320648"/>
    <w:rsid w:val="003219DC"/>
    <w:rsid w:val="0032209E"/>
    <w:rsid w:val="0032212A"/>
    <w:rsid w:val="00322225"/>
    <w:rsid w:val="00322848"/>
    <w:rsid w:val="00322E2F"/>
    <w:rsid w:val="0032314B"/>
    <w:rsid w:val="003231F4"/>
    <w:rsid w:val="0032350C"/>
    <w:rsid w:val="003239B1"/>
    <w:rsid w:val="00324164"/>
    <w:rsid w:val="00324292"/>
    <w:rsid w:val="00324752"/>
    <w:rsid w:val="00324A42"/>
    <w:rsid w:val="00326C47"/>
    <w:rsid w:val="00327A78"/>
    <w:rsid w:val="0033006B"/>
    <w:rsid w:val="00330703"/>
    <w:rsid w:val="00330D41"/>
    <w:rsid w:val="00330FBD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3C8"/>
    <w:rsid w:val="00336AA5"/>
    <w:rsid w:val="003372A7"/>
    <w:rsid w:val="003375E1"/>
    <w:rsid w:val="00342A89"/>
    <w:rsid w:val="003434C5"/>
    <w:rsid w:val="00343540"/>
    <w:rsid w:val="00344894"/>
    <w:rsid w:val="003450BA"/>
    <w:rsid w:val="00345418"/>
    <w:rsid w:val="00345E95"/>
    <w:rsid w:val="00346EB4"/>
    <w:rsid w:val="00347838"/>
    <w:rsid w:val="00347E7B"/>
    <w:rsid w:val="00350B20"/>
    <w:rsid w:val="00350E81"/>
    <w:rsid w:val="00350F40"/>
    <w:rsid w:val="0035275D"/>
    <w:rsid w:val="003528D1"/>
    <w:rsid w:val="0035295E"/>
    <w:rsid w:val="0035318F"/>
    <w:rsid w:val="00354719"/>
    <w:rsid w:val="00354E64"/>
    <w:rsid w:val="00354F59"/>
    <w:rsid w:val="003553B9"/>
    <w:rsid w:val="00355A61"/>
    <w:rsid w:val="00355FB0"/>
    <w:rsid w:val="00356800"/>
    <w:rsid w:val="00356F90"/>
    <w:rsid w:val="003570C5"/>
    <w:rsid w:val="00357318"/>
    <w:rsid w:val="00360679"/>
    <w:rsid w:val="00361DAF"/>
    <w:rsid w:val="00361F57"/>
    <w:rsid w:val="00363D97"/>
    <w:rsid w:val="00363E4B"/>
    <w:rsid w:val="003641F4"/>
    <w:rsid w:val="00364AC4"/>
    <w:rsid w:val="003650EC"/>
    <w:rsid w:val="0036540E"/>
    <w:rsid w:val="00365741"/>
    <w:rsid w:val="0036597E"/>
    <w:rsid w:val="003664C2"/>
    <w:rsid w:val="00367105"/>
    <w:rsid w:val="00367268"/>
    <w:rsid w:val="003676F7"/>
    <w:rsid w:val="00367CFB"/>
    <w:rsid w:val="00367E5C"/>
    <w:rsid w:val="00370BD1"/>
    <w:rsid w:val="003710C3"/>
    <w:rsid w:val="00371509"/>
    <w:rsid w:val="0037356D"/>
    <w:rsid w:val="00373897"/>
    <w:rsid w:val="00373C97"/>
    <w:rsid w:val="00373E93"/>
    <w:rsid w:val="00374366"/>
    <w:rsid w:val="0037484A"/>
    <w:rsid w:val="00374B28"/>
    <w:rsid w:val="00374E0D"/>
    <w:rsid w:val="00375CAB"/>
    <w:rsid w:val="003768ED"/>
    <w:rsid w:val="00376A9D"/>
    <w:rsid w:val="0037722B"/>
    <w:rsid w:val="003776D3"/>
    <w:rsid w:val="003801EC"/>
    <w:rsid w:val="0038036C"/>
    <w:rsid w:val="00380E4A"/>
    <w:rsid w:val="00381548"/>
    <w:rsid w:val="003816B2"/>
    <w:rsid w:val="003819A2"/>
    <w:rsid w:val="0038231A"/>
    <w:rsid w:val="0038433B"/>
    <w:rsid w:val="00384F7B"/>
    <w:rsid w:val="00385DC4"/>
    <w:rsid w:val="00385F6E"/>
    <w:rsid w:val="00386408"/>
    <w:rsid w:val="003864B5"/>
    <w:rsid w:val="003864FA"/>
    <w:rsid w:val="003866D8"/>
    <w:rsid w:val="00386B34"/>
    <w:rsid w:val="00387274"/>
    <w:rsid w:val="00387F16"/>
    <w:rsid w:val="00390686"/>
    <w:rsid w:val="00391725"/>
    <w:rsid w:val="003920B6"/>
    <w:rsid w:val="003928E7"/>
    <w:rsid w:val="0039309C"/>
    <w:rsid w:val="00393954"/>
    <w:rsid w:val="00393F32"/>
    <w:rsid w:val="0039416D"/>
    <w:rsid w:val="0039425E"/>
    <w:rsid w:val="00394D1F"/>
    <w:rsid w:val="0039631B"/>
    <w:rsid w:val="00396942"/>
    <w:rsid w:val="00396B74"/>
    <w:rsid w:val="00397120"/>
    <w:rsid w:val="00397203"/>
    <w:rsid w:val="00397343"/>
    <w:rsid w:val="003A07B7"/>
    <w:rsid w:val="003A0DB2"/>
    <w:rsid w:val="003A1510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B9F"/>
    <w:rsid w:val="003A5EE2"/>
    <w:rsid w:val="003A5F6C"/>
    <w:rsid w:val="003A690D"/>
    <w:rsid w:val="003A6C10"/>
    <w:rsid w:val="003A6D5A"/>
    <w:rsid w:val="003A70B0"/>
    <w:rsid w:val="003A76C4"/>
    <w:rsid w:val="003A7E9F"/>
    <w:rsid w:val="003B0052"/>
    <w:rsid w:val="003B05F1"/>
    <w:rsid w:val="003B0978"/>
    <w:rsid w:val="003B0FB1"/>
    <w:rsid w:val="003B1DD2"/>
    <w:rsid w:val="003B1EE4"/>
    <w:rsid w:val="003B357B"/>
    <w:rsid w:val="003B3E1F"/>
    <w:rsid w:val="003B3E6B"/>
    <w:rsid w:val="003B42A3"/>
    <w:rsid w:val="003B435B"/>
    <w:rsid w:val="003B47C2"/>
    <w:rsid w:val="003B4A7C"/>
    <w:rsid w:val="003B61E7"/>
    <w:rsid w:val="003B6502"/>
    <w:rsid w:val="003C0C60"/>
    <w:rsid w:val="003C221A"/>
    <w:rsid w:val="003C2AA3"/>
    <w:rsid w:val="003C3685"/>
    <w:rsid w:val="003C39BA"/>
    <w:rsid w:val="003C4310"/>
    <w:rsid w:val="003C4514"/>
    <w:rsid w:val="003C47D2"/>
    <w:rsid w:val="003C59DD"/>
    <w:rsid w:val="003C64E9"/>
    <w:rsid w:val="003D1737"/>
    <w:rsid w:val="003D2633"/>
    <w:rsid w:val="003D2651"/>
    <w:rsid w:val="003D2BDE"/>
    <w:rsid w:val="003D48B9"/>
    <w:rsid w:val="003D4C8E"/>
    <w:rsid w:val="003D4D3B"/>
    <w:rsid w:val="003E02F7"/>
    <w:rsid w:val="003E08A7"/>
    <w:rsid w:val="003E1781"/>
    <w:rsid w:val="003E21AF"/>
    <w:rsid w:val="003E24D0"/>
    <w:rsid w:val="003E298E"/>
    <w:rsid w:val="003E2D7F"/>
    <w:rsid w:val="003E31EB"/>
    <w:rsid w:val="003E3DE3"/>
    <w:rsid w:val="003E42DF"/>
    <w:rsid w:val="003E497C"/>
    <w:rsid w:val="003E4DEB"/>
    <w:rsid w:val="003E7AD9"/>
    <w:rsid w:val="003E7BA4"/>
    <w:rsid w:val="003E7C6E"/>
    <w:rsid w:val="003F0F05"/>
    <w:rsid w:val="003F1408"/>
    <w:rsid w:val="003F157B"/>
    <w:rsid w:val="003F1EB5"/>
    <w:rsid w:val="003F2BC8"/>
    <w:rsid w:val="003F2E35"/>
    <w:rsid w:val="003F3166"/>
    <w:rsid w:val="003F3606"/>
    <w:rsid w:val="003F4A3F"/>
    <w:rsid w:val="003F4ABF"/>
    <w:rsid w:val="003F5141"/>
    <w:rsid w:val="003F57FC"/>
    <w:rsid w:val="003F6631"/>
    <w:rsid w:val="003F770D"/>
    <w:rsid w:val="0040006E"/>
    <w:rsid w:val="004011F6"/>
    <w:rsid w:val="00401283"/>
    <w:rsid w:val="00401554"/>
    <w:rsid w:val="0040217D"/>
    <w:rsid w:val="00403B53"/>
    <w:rsid w:val="00404074"/>
    <w:rsid w:val="00404C0B"/>
    <w:rsid w:val="004054BC"/>
    <w:rsid w:val="0040592F"/>
    <w:rsid w:val="004069B4"/>
    <w:rsid w:val="00407263"/>
    <w:rsid w:val="00407CDA"/>
    <w:rsid w:val="00410647"/>
    <w:rsid w:val="004113F0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57F9"/>
    <w:rsid w:val="00415833"/>
    <w:rsid w:val="00415AE0"/>
    <w:rsid w:val="004162AF"/>
    <w:rsid w:val="0041680F"/>
    <w:rsid w:val="00416901"/>
    <w:rsid w:val="00420C2D"/>
    <w:rsid w:val="00420ED5"/>
    <w:rsid w:val="00421372"/>
    <w:rsid w:val="004217F4"/>
    <w:rsid w:val="0042203E"/>
    <w:rsid w:val="00422539"/>
    <w:rsid w:val="00424383"/>
    <w:rsid w:val="00424499"/>
    <w:rsid w:val="004246E6"/>
    <w:rsid w:val="00425045"/>
    <w:rsid w:val="0042504E"/>
    <w:rsid w:val="00425172"/>
    <w:rsid w:val="004253D4"/>
    <w:rsid w:val="004256B1"/>
    <w:rsid w:val="0042671A"/>
    <w:rsid w:val="00427AC6"/>
    <w:rsid w:val="00427E8C"/>
    <w:rsid w:val="00431363"/>
    <w:rsid w:val="00431E92"/>
    <w:rsid w:val="00432367"/>
    <w:rsid w:val="00432AEA"/>
    <w:rsid w:val="004336FE"/>
    <w:rsid w:val="00433B2A"/>
    <w:rsid w:val="004342E7"/>
    <w:rsid w:val="00435E23"/>
    <w:rsid w:val="0043650A"/>
    <w:rsid w:val="00436B40"/>
    <w:rsid w:val="00436D27"/>
    <w:rsid w:val="004374E5"/>
    <w:rsid w:val="00440F07"/>
    <w:rsid w:val="004411E3"/>
    <w:rsid w:val="0044204D"/>
    <w:rsid w:val="0044220F"/>
    <w:rsid w:val="004422F8"/>
    <w:rsid w:val="0044684C"/>
    <w:rsid w:val="00446BBD"/>
    <w:rsid w:val="00450A8F"/>
    <w:rsid w:val="00450C48"/>
    <w:rsid w:val="00450D28"/>
    <w:rsid w:val="00450E40"/>
    <w:rsid w:val="00452115"/>
    <w:rsid w:val="004523C0"/>
    <w:rsid w:val="004523EF"/>
    <w:rsid w:val="00452735"/>
    <w:rsid w:val="00453018"/>
    <w:rsid w:val="00453953"/>
    <w:rsid w:val="00453E2F"/>
    <w:rsid w:val="00454071"/>
    <w:rsid w:val="004543DB"/>
    <w:rsid w:val="004549AC"/>
    <w:rsid w:val="00454A06"/>
    <w:rsid w:val="00456328"/>
    <w:rsid w:val="004568EF"/>
    <w:rsid w:val="00456CCE"/>
    <w:rsid w:val="00457760"/>
    <w:rsid w:val="004600AF"/>
    <w:rsid w:val="0046038B"/>
    <w:rsid w:val="004605D0"/>
    <w:rsid w:val="0046099F"/>
    <w:rsid w:val="00460BB8"/>
    <w:rsid w:val="00462240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7B1"/>
    <w:rsid w:val="00467AC0"/>
    <w:rsid w:val="004700C4"/>
    <w:rsid w:val="00470356"/>
    <w:rsid w:val="004703B7"/>
    <w:rsid w:val="0047054B"/>
    <w:rsid w:val="00470C6D"/>
    <w:rsid w:val="00470F27"/>
    <w:rsid w:val="00470F57"/>
    <w:rsid w:val="00471C27"/>
    <w:rsid w:val="00472E8E"/>
    <w:rsid w:val="00473551"/>
    <w:rsid w:val="0047359C"/>
    <w:rsid w:val="0047406B"/>
    <w:rsid w:val="0047594A"/>
    <w:rsid w:val="00475A20"/>
    <w:rsid w:val="00475F0A"/>
    <w:rsid w:val="00476425"/>
    <w:rsid w:val="00476812"/>
    <w:rsid w:val="004801F7"/>
    <w:rsid w:val="0048098D"/>
    <w:rsid w:val="00480D6A"/>
    <w:rsid w:val="004822D0"/>
    <w:rsid w:val="0048247D"/>
    <w:rsid w:val="0048371E"/>
    <w:rsid w:val="0048427B"/>
    <w:rsid w:val="0048476B"/>
    <w:rsid w:val="00484B75"/>
    <w:rsid w:val="00485A64"/>
    <w:rsid w:val="004865B6"/>
    <w:rsid w:val="004871E9"/>
    <w:rsid w:val="00487339"/>
    <w:rsid w:val="0049022A"/>
    <w:rsid w:val="004903E1"/>
    <w:rsid w:val="004905E2"/>
    <w:rsid w:val="004908D4"/>
    <w:rsid w:val="00491490"/>
    <w:rsid w:val="00491499"/>
    <w:rsid w:val="004931EF"/>
    <w:rsid w:val="00493404"/>
    <w:rsid w:val="0049352B"/>
    <w:rsid w:val="004952F0"/>
    <w:rsid w:val="00495B56"/>
    <w:rsid w:val="00496297"/>
    <w:rsid w:val="00496410"/>
    <w:rsid w:val="00497431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2F6"/>
    <w:rsid w:val="004A65C2"/>
    <w:rsid w:val="004A68B3"/>
    <w:rsid w:val="004A69ED"/>
    <w:rsid w:val="004A6CAA"/>
    <w:rsid w:val="004A6D33"/>
    <w:rsid w:val="004A73B8"/>
    <w:rsid w:val="004A7CB7"/>
    <w:rsid w:val="004A7F5F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945"/>
    <w:rsid w:val="004B3BEB"/>
    <w:rsid w:val="004B5F42"/>
    <w:rsid w:val="004B6016"/>
    <w:rsid w:val="004B603F"/>
    <w:rsid w:val="004B65DB"/>
    <w:rsid w:val="004B67DB"/>
    <w:rsid w:val="004B6DE4"/>
    <w:rsid w:val="004B730B"/>
    <w:rsid w:val="004C0290"/>
    <w:rsid w:val="004C08EE"/>
    <w:rsid w:val="004C129E"/>
    <w:rsid w:val="004C1B6A"/>
    <w:rsid w:val="004C2FD3"/>
    <w:rsid w:val="004C3318"/>
    <w:rsid w:val="004C36E3"/>
    <w:rsid w:val="004C3D78"/>
    <w:rsid w:val="004C3DD7"/>
    <w:rsid w:val="004C4D43"/>
    <w:rsid w:val="004C613A"/>
    <w:rsid w:val="004C6DEC"/>
    <w:rsid w:val="004C701B"/>
    <w:rsid w:val="004C72BD"/>
    <w:rsid w:val="004C758E"/>
    <w:rsid w:val="004C78A7"/>
    <w:rsid w:val="004C78AD"/>
    <w:rsid w:val="004C7E5A"/>
    <w:rsid w:val="004D1335"/>
    <w:rsid w:val="004D1F15"/>
    <w:rsid w:val="004D2421"/>
    <w:rsid w:val="004D33A0"/>
    <w:rsid w:val="004D45B9"/>
    <w:rsid w:val="004D4902"/>
    <w:rsid w:val="004D5167"/>
    <w:rsid w:val="004D53D9"/>
    <w:rsid w:val="004D58A0"/>
    <w:rsid w:val="004D5A15"/>
    <w:rsid w:val="004D5FA0"/>
    <w:rsid w:val="004D635C"/>
    <w:rsid w:val="004D6570"/>
    <w:rsid w:val="004D7072"/>
    <w:rsid w:val="004D725E"/>
    <w:rsid w:val="004E079E"/>
    <w:rsid w:val="004E10C1"/>
    <w:rsid w:val="004E13A7"/>
    <w:rsid w:val="004E191E"/>
    <w:rsid w:val="004E394E"/>
    <w:rsid w:val="004E39A0"/>
    <w:rsid w:val="004E3F66"/>
    <w:rsid w:val="004E4A50"/>
    <w:rsid w:val="004E4EB7"/>
    <w:rsid w:val="004E53F8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685A"/>
    <w:rsid w:val="004F7584"/>
    <w:rsid w:val="00501654"/>
    <w:rsid w:val="00501E1A"/>
    <w:rsid w:val="00502437"/>
    <w:rsid w:val="00502AE7"/>
    <w:rsid w:val="00502F9D"/>
    <w:rsid w:val="005059BA"/>
    <w:rsid w:val="00505E64"/>
    <w:rsid w:val="00506767"/>
    <w:rsid w:val="005069CB"/>
    <w:rsid w:val="00510786"/>
    <w:rsid w:val="005120BC"/>
    <w:rsid w:val="00512EA8"/>
    <w:rsid w:val="0051306C"/>
    <w:rsid w:val="00513ADD"/>
    <w:rsid w:val="00514D47"/>
    <w:rsid w:val="00515641"/>
    <w:rsid w:val="005159A1"/>
    <w:rsid w:val="00515E52"/>
    <w:rsid w:val="00516419"/>
    <w:rsid w:val="00516E30"/>
    <w:rsid w:val="005174FC"/>
    <w:rsid w:val="00517611"/>
    <w:rsid w:val="005178D6"/>
    <w:rsid w:val="00517D0C"/>
    <w:rsid w:val="005201A2"/>
    <w:rsid w:val="00521130"/>
    <w:rsid w:val="00521AE3"/>
    <w:rsid w:val="005223C3"/>
    <w:rsid w:val="00522574"/>
    <w:rsid w:val="0052350B"/>
    <w:rsid w:val="00523FAD"/>
    <w:rsid w:val="0052482E"/>
    <w:rsid w:val="00524CAF"/>
    <w:rsid w:val="00524EF7"/>
    <w:rsid w:val="00525E95"/>
    <w:rsid w:val="00526A41"/>
    <w:rsid w:val="00527CFD"/>
    <w:rsid w:val="005300A9"/>
    <w:rsid w:val="005310FC"/>
    <w:rsid w:val="0053110C"/>
    <w:rsid w:val="00531757"/>
    <w:rsid w:val="005319AA"/>
    <w:rsid w:val="00532846"/>
    <w:rsid w:val="00533B0B"/>
    <w:rsid w:val="00533EC1"/>
    <w:rsid w:val="00534D1D"/>
    <w:rsid w:val="00535409"/>
    <w:rsid w:val="005354B8"/>
    <w:rsid w:val="005354F3"/>
    <w:rsid w:val="00535FDA"/>
    <w:rsid w:val="0053630D"/>
    <w:rsid w:val="005369A9"/>
    <w:rsid w:val="00537F97"/>
    <w:rsid w:val="0054039C"/>
    <w:rsid w:val="0054074B"/>
    <w:rsid w:val="005408BC"/>
    <w:rsid w:val="00540CB7"/>
    <w:rsid w:val="0054145A"/>
    <w:rsid w:val="00541694"/>
    <w:rsid w:val="00541F03"/>
    <w:rsid w:val="00542005"/>
    <w:rsid w:val="0054320A"/>
    <w:rsid w:val="00543296"/>
    <w:rsid w:val="00543C65"/>
    <w:rsid w:val="00544F33"/>
    <w:rsid w:val="00544FF3"/>
    <w:rsid w:val="00545C75"/>
    <w:rsid w:val="00545EC0"/>
    <w:rsid w:val="005472D4"/>
    <w:rsid w:val="0054780B"/>
    <w:rsid w:val="00547F44"/>
    <w:rsid w:val="0055239B"/>
    <w:rsid w:val="0055239C"/>
    <w:rsid w:val="00552849"/>
    <w:rsid w:val="0055390B"/>
    <w:rsid w:val="005556B3"/>
    <w:rsid w:val="00555987"/>
    <w:rsid w:val="00555B16"/>
    <w:rsid w:val="00556F88"/>
    <w:rsid w:val="00557201"/>
    <w:rsid w:val="005576B5"/>
    <w:rsid w:val="00557A11"/>
    <w:rsid w:val="00557BAF"/>
    <w:rsid w:val="0056058A"/>
    <w:rsid w:val="00560DE7"/>
    <w:rsid w:val="00560E29"/>
    <w:rsid w:val="0056100C"/>
    <w:rsid w:val="00561CEA"/>
    <w:rsid w:val="0056224F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507"/>
    <w:rsid w:val="00571715"/>
    <w:rsid w:val="00572245"/>
    <w:rsid w:val="005735DE"/>
    <w:rsid w:val="005735E4"/>
    <w:rsid w:val="005743A7"/>
    <w:rsid w:val="00574729"/>
    <w:rsid w:val="00574916"/>
    <w:rsid w:val="00574CCE"/>
    <w:rsid w:val="00574F80"/>
    <w:rsid w:val="00576EAC"/>
    <w:rsid w:val="0057788C"/>
    <w:rsid w:val="00577C1C"/>
    <w:rsid w:val="005807B5"/>
    <w:rsid w:val="0058081F"/>
    <w:rsid w:val="005815AF"/>
    <w:rsid w:val="005819AB"/>
    <w:rsid w:val="00582124"/>
    <w:rsid w:val="0058231F"/>
    <w:rsid w:val="0058371E"/>
    <w:rsid w:val="00583CD0"/>
    <w:rsid w:val="005842E2"/>
    <w:rsid w:val="0058579F"/>
    <w:rsid w:val="00586573"/>
    <w:rsid w:val="00586D46"/>
    <w:rsid w:val="00586F2E"/>
    <w:rsid w:val="00591A5C"/>
    <w:rsid w:val="00593113"/>
    <w:rsid w:val="00593366"/>
    <w:rsid w:val="00593916"/>
    <w:rsid w:val="0059592C"/>
    <w:rsid w:val="00595EEF"/>
    <w:rsid w:val="00597376"/>
    <w:rsid w:val="005A0775"/>
    <w:rsid w:val="005A19AB"/>
    <w:rsid w:val="005A1BE4"/>
    <w:rsid w:val="005A1F1C"/>
    <w:rsid w:val="005A3054"/>
    <w:rsid w:val="005A40A4"/>
    <w:rsid w:val="005A430C"/>
    <w:rsid w:val="005A4425"/>
    <w:rsid w:val="005A448F"/>
    <w:rsid w:val="005A50C1"/>
    <w:rsid w:val="005A6483"/>
    <w:rsid w:val="005A6581"/>
    <w:rsid w:val="005A65D6"/>
    <w:rsid w:val="005A6B19"/>
    <w:rsid w:val="005A7A97"/>
    <w:rsid w:val="005A7BB7"/>
    <w:rsid w:val="005B01BF"/>
    <w:rsid w:val="005B160D"/>
    <w:rsid w:val="005B18F0"/>
    <w:rsid w:val="005B1AE8"/>
    <w:rsid w:val="005B2108"/>
    <w:rsid w:val="005B22B0"/>
    <w:rsid w:val="005B2C47"/>
    <w:rsid w:val="005B3044"/>
    <w:rsid w:val="005B35AF"/>
    <w:rsid w:val="005B3B45"/>
    <w:rsid w:val="005B3D29"/>
    <w:rsid w:val="005B440B"/>
    <w:rsid w:val="005B6477"/>
    <w:rsid w:val="005B6C8A"/>
    <w:rsid w:val="005C1F77"/>
    <w:rsid w:val="005C2559"/>
    <w:rsid w:val="005C2919"/>
    <w:rsid w:val="005C2B97"/>
    <w:rsid w:val="005C322C"/>
    <w:rsid w:val="005C4213"/>
    <w:rsid w:val="005C4DD5"/>
    <w:rsid w:val="005C4FD8"/>
    <w:rsid w:val="005C51C2"/>
    <w:rsid w:val="005C5817"/>
    <w:rsid w:val="005C591D"/>
    <w:rsid w:val="005C5A34"/>
    <w:rsid w:val="005C6B30"/>
    <w:rsid w:val="005C6C45"/>
    <w:rsid w:val="005C6D0A"/>
    <w:rsid w:val="005C6D33"/>
    <w:rsid w:val="005C74EA"/>
    <w:rsid w:val="005C7B2C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D79D7"/>
    <w:rsid w:val="005D7E06"/>
    <w:rsid w:val="005E0BD2"/>
    <w:rsid w:val="005E17B4"/>
    <w:rsid w:val="005E1917"/>
    <w:rsid w:val="005E1B01"/>
    <w:rsid w:val="005E1B9E"/>
    <w:rsid w:val="005E1DCB"/>
    <w:rsid w:val="005E2017"/>
    <w:rsid w:val="005E20EE"/>
    <w:rsid w:val="005E2137"/>
    <w:rsid w:val="005E2371"/>
    <w:rsid w:val="005E2B49"/>
    <w:rsid w:val="005E2DEF"/>
    <w:rsid w:val="005E3F8A"/>
    <w:rsid w:val="005E49E3"/>
    <w:rsid w:val="005E4AFC"/>
    <w:rsid w:val="005E5D2C"/>
    <w:rsid w:val="005E6054"/>
    <w:rsid w:val="005E6A32"/>
    <w:rsid w:val="005E773D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2B83"/>
    <w:rsid w:val="005F3347"/>
    <w:rsid w:val="005F4426"/>
    <w:rsid w:val="005F458C"/>
    <w:rsid w:val="005F4C63"/>
    <w:rsid w:val="005F5406"/>
    <w:rsid w:val="005F557A"/>
    <w:rsid w:val="005F6BC3"/>
    <w:rsid w:val="005F6DB3"/>
    <w:rsid w:val="005F74AC"/>
    <w:rsid w:val="006000CE"/>
    <w:rsid w:val="0060088B"/>
    <w:rsid w:val="00601B1C"/>
    <w:rsid w:val="00601BAF"/>
    <w:rsid w:val="00601F7F"/>
    <w:rsid w:val="006058FA"/>
    <w:rsid w:val="0060718D"/>
    <w:rsid w:val="006071DC"/>
    <w:rsid w:val="00607A5A"/>
    <w:rsid w:val="00612D52"/>
    <w:rsid w:val="0061326F"/>
    <w:rsid w:val="006134C1"/>
    <w:rsid w:val="00614AF0"/>
    <w:rsid w:val="00614C24"/>
    <w:rsid w:val="00616257"/>
    <w:rsid w:val="0061690E"/>
    <w:rsid w:val="00616D86"/>
    <w:rsid w:val="006177E7"/>
    <w:rsid w:val="0062029B"/>
    <w:rsid w:val="00622E1C"/>
    <w:rsid w:val="00623240"/>
    <w:rsid w:val="00623E79"/>
    <w:rsid w:val="00623F69"/>
    <w:rsid w:val="00624122"/>
    <w:rsid w:val="006242F1"/>
    <w:rsid w:val="00624B57"/>
    <w:rsid w:val="006256E9"/>
    <w:rsid w:val="00625C26"/>
    <w:rsid w:val="00626391"/>
    <w:rsid w:val="00627253"/>
    <w:rsid w:val="00627305"/>
    <w:rsid w:val="00627779"/>
    <w:rsid w:val="00630042"/>
    <w:rsid w:val="00630124"/>
    <w:rsid w:val="006302BB"/>
    <w:rsid w:val="00630666"/>
    <w:rsid w:val="00630D62"/>
    <w:rsid w:val="00631AAB"/>
    <w:rsid w:val="006329A7"/>
    <w:rsid w:val="00633436"/>
    <w:rsid w:val="0063436D"/>
    <w:rsid w:val="006345DD"/>
    <w:rsid w:val="006359FF"/>
    <w:rsid w:val="00635BB8"/>
    <w:rsid w:val="006362C1"/>
    <w:rsid w:val="00636782"/>
    <w:rsid w:val="00636820"/>
    <w:rsid w:val="006368DF"/>
    <w:rsid w:val="006371B2"/>
    <w:rsid w:val="006379B8"/>
    <w:rsid w:val="00637BC7"/>
    <w:rsid w:val="00637C58"/>
    <w:rsid w:val="00637EB6"/>
    <w:rsid w:val="00642379"/>
    <w:rsid w:val="00642F4B"/>
    <w:rsid w:val="00643A8D"/>
    <w:rsid w:val="006448E8"/>
    <w:rsid w:val="00644EAA"/>
    <w:rsid w:val="006461C9"/>
    <w:rsid w:val="006461D9"/>
    <w:rsid w:val="006470CD"/>
    <w:rsid w:val="00647B1A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60A4"/>
    <w:rsid w:val="006677BE"/>
    <w:rsid w:val="006722A7"/>
    <w:rsid w:val="006723D8"/>
    <w:rsid w:val="006741DB"/>
    <w:rsid w:val="006749B0"/>
    <w:rsid w:val="00675104"/>
    <w:rsid w:val="00675972"/>
    <w:rsid w:val="006778E9"/>
    <w:rsid w:val="0067791E"/>
    <w:rsid w:val="00677C07"/>
    <w:rsid w:val="00680A82"/>
    <w:rsid w:val="00680EC0"/>
    <w:rsid w:val="00681C01"/>
    <w:rsid w:val="00681EB0"/>
    <w:rsid w:val="006827C8"/>
    <w:rsid w:val="006828EE"/>
    <w:rsid w:val="0068360A"/>
    <w:rsid w:val="00683734"/>
    <w:rsid w:val="00683838"/>
    <w:rsid w:val="00683C22"/>
    <w:rsid w:val="00684183"/>
    <w:rsid w:val="006845E9"/>
    <w:rsid w:val="0068583F"/>
    <w:rsid w:val="00685C9B"/>
    <w:rsid w:val="00685F4D"/>
    <w:rsid w:val="0068618D"/>
    <w:rsid w:val="0068706E"/>
    <w:rsid w:val="00687433"/>
    <w:rsid w:val="00690BC6"/>
    <w:rsid w:val="0069208B"/>
    <w:rsid w:val="006925FF"/>
    <w:rsid w:val="006926EC"/>
    <w:rsid w:val="00692A26"/>
    <w:rsid w:val="00692EEE"/>
    <w:rsid w:val="00692F77"/>
    <w:rsid w:val="006933C8"/>
    <w:rsid w:val="006950AE"/>
    <w:rsid w:val="006956FA"/>
    <w:rsid w:val="0069702B"/>
    <w:rsid w:val="0069721C"/>
    <w:rsid w:val="0069762D"/>
    <w:rsid w:val="006A0F7E"/>
    <w:rsid w:val="006A1B7B"/>
    <w:rsid w:val="006A1E64"/>
    <w:rsid w:val="006A2F29"/>
    <w:rsid w:val="006A3797"/>
    <w:rsid w:val="006A3A93"/>
    <w:rsid w:val="006A417D"/>
    <w:rsid w:val="006A4ED0"/>
    <w:rsid w:val="006A568F"/>
    <w:rsid w:val="006A56A3"/>
    <w:rsid w:val="006A71E1"/>
    <w:rsid w:val="006A75F8"/>
    <w:rsid w:val="006A796D"/>
    <w:rsid w:val="006A7F86"/>
    <w:rsid w:val="006B0A08"/>
    <w:rsid w:val="006B2601"/>
    <w:rsid w:val="006B2F16"/>
    <w:rsid w:val="006B4582"/>
    <w:rsid w:val="006B5A8A"/>
    <w:rsid w:val="006B783F"/>
    <w:rsid w:val="006B7C66"/>
    <w:rsid w:val="006B7E25"/>
    <w:rsid w:val="006C0C97"/>
    <w:rsid w:val="006C1A8D"/>
    <w:rsid w:val="006C20F4"/>
    <w:rsid w:val="006C349C"/>
    <w:rsid w:val="006C3708"/>
    <w:rsid w:val="006C4406"/>
    <w:rsid w:val="006C4727"/>
    <w:rsid w:val="006C4CD7"/>
    <w:rsid w:val="006C539A"/>
    <w:rsid w:val="006C5B24"/>
    <w:rsid w:val="006C6350"/>
    <w:rsid w:val="006C6381"/>
    <w:rsid w:val="006C67EB"/>
    <w:rsid w:val="006C737F"/>
    <w:rsid w:val="006C7C13"/>
    <w:rsid w:val="006D066C"/>
    <w:rsid w:val="006D0DD4"/>
    <w:rsid w:val="006D1388"/>
    <w:rsid w:val="006D2F41"/>
    <w:rsid w:val="006D4E2B"/>
    <w:rsid w:val="006D601C"/>
    <w:rsid w:val="006D6556"/>
    <w:rsid w:val="006D680E"/>
    <w:rsid w:val="006D6842"/>
    <w:rsid w:val="006D6B6C"/>
    <w:rsid w:val="006D6F1F"/>
    <w:rsid w:val="006D6F99"/>
    <w:rsid w:val="006D77D5"/>
    <w:rsid w:val="006E2302"/>
    <w:rsid w:val="006E24AE"/>
    <w:rsid w:val="006E31F8"/>
    <w:rsid w:val="006E3533"/>
    <w:rsid w:val="006E38B1"/>
    <w:rsid w:val="006E4626"/>
    <w:rsid w:val="006E52C4"/>
    <w:rsid w:val="006E6A82"/>
    <w:rsid w:val="006E774B"/>
    <w:rsid w:val="006F1655"/>
    <w:rsid w:val="006F2168"/>
    <w:rsid w:val="006F23FB"/>
    <w:rsid w:val="006F2659"/>
    <w:rsid w:val="006F26B8"/>
    <w:rsid w:val="006F395B"/>
    <w:rsid w:val="006F3991"/>
    <w:rsid w:val="006F4105"/>
    <w:rsid w:val="006F4B0C"/>
    <w:rsid w:val="006F4C86"/>
    <w:rsid w:val="006F4E19"/>
    <w:rsid w:val="006F55F1"/>
    <w:rsid w:val="006F564E"/>
    <w:rsid w:val="006F5A04"/>
    <w:rsid w:val="006F608A"/>
    <w:rsid w:val="006F61E9"/>
    <w:rsid w:val="006F69C9"/>
    <w:rsid w:val="006F69E3"/>
    <w:rsid w:val="0070035D"/>
    <w:rsid w:val="00701486"/>
    <w:rsid w:val="00701B0E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06A"/>
    <w:rsid w:val="00705D19"/>
    <w:rsid w:val="00706A60"/>
    <w:rsid w:val="007077D6"/>
    <w:rsid w:val="007109F5"/>
    <w:rsid w:val="0071104A"/>
    <w:rsid w:val="00711303"/>
    <w:rsid w:val="007132D9"/>
    <w:rsid w:val="00713352"/>
    <w:rsid w:val="00713365"/>
    <w:rsid w:val="007152DA"/>
    <w:rsid w:val="00715CA9"/>
    <w:rsid w:val="007166AD"/>
    <w:rsid w:val="00716904"/>
    <w:rsid w:val="00716F77"/>
    <w:rsid w:val="007174E7"/>
    <w:rsid w:val="007179A7"/>
    <w:rsid w:val="00720163"/>
    <w:rsid w:val="00721284"/>
    <w:rsid w:val="007213EE"/>
    <w:rsid w:val="00721469"/>
    <w:rsid w:val="00721693"/>
    <w:rsid w:val="00721A47"/>
    <w:rsid w:val="00723251"/>
    <w:rsid w:val="0072348A"/>
    <w:rsid w:val="00725271"/>
    <w:rsid w:val="007256B7"/>
    <w:rsid w:val="007256C8"/>
    <w:rsid w:val="00726285"/>
    <w:rsid w:val="00726DBF"/>
    <w:rsid w:val="0072755F"/>
    <w:rsid w:val="0072769E"/>
    <w:rsid w:val="00727FC7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B93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6F22"/>
    <w:rsid w:val="007476A4"/>
    <w:rsid w:val="00747B53"/>
    <w:rsid w:val="0075074D"/>
    <w:rsid w:val="007515AB"/>
    <w:rsid w:val="007516AD"/>
    <w:rsid w:val="00751FBF"/>
    <w:rsid w:val="007521B2"/>
    <w:rsid w:val="00752C06"/>
    <w:rsid w:val="0075311A"/>
    <w:rsid w:val="00753B06"/>
    <w:rsid w:val="00753C50"/>
    <w:rsid w:val="00753D85"/>
    <w:rsid w:val="00755EF6"/>
    <w:rsid w:val="00756571"/>
    <w:rsid w:val="00756A1B"/>
    <w:rsid w:val="007572AF"/>
    <w:rsid w:val="00760193"/>
    <w:rsid w:val="007608B8"/>
    <w:rsid w:val="007637F9"/>
    <w:rsid w:val="00763EA8"/>
    <w:rsid w:val="00765506"/>
    <w:rsid w:val="007675FC"/>
    <w:rsid w:val="0077025D"/>
    <w:rsid w:val="0077082D"/>
    <w:rsid w:val="00770ACC"/>
    <w:rsid w:val="00771D55"/>
    <w:rsid w:val="0077206E"/>
    <w:rsid w:val="00772531"/>
    <w:rsid w:val="007729FE"/>
    <w:rsid w:val="00772EB9"/>
    <w:rsid w:val="00774126"/>
    <w:rsid w:val="00774604"/>
    <w:rsid w:val="007748B5"/>
    <w:rsid w:val="00774C22"/>
    <w:rsid w:val="007751FE"/>
    <w:rsid w:val="00775218"/>
    <w:rsid w:val="007759E6"/>
    <w:rsid w:val="00775A67"/>
    <w:rsid w:val="00776330"/>
    <w:rsid w:val="007767C7"/>
    <w:rsid w:val="00776869"/>
    <w:rsid w:val="007769A8"/>
    <w:rsid w:val="00777EEE"/>
    <w:rsid w:val="00780705"/>
    <w:rsid w:val="00780BE2"/>
    <w:rsid w:val="0078148E"/>
    <w:rsid w:val="00782AB8"/>
    <w:rsid w:val="00783138"/>
    <w:rsid w:val="00783981"/>
    <w:rsid w:val="007849EB"/>
    <w:rsid w:val="00785B62"/>
    <w:rsid w:val="00786DDB"/>
    <w:rsid w:val="00787C21"/>
    <w:rsid w:val="007906B4"/>
    <w:rsid w:val="007908F0"/>
    <w:rsid w:val="00790CBE"/>
    <w:rsid w:val="00791CF6"/>
    <w:rsid w:val="0079347B"/>
    <w:rsid w:val="007939AA"/>
    <w:rsid w:val="0079443E"/>
    <w:rsid w:val="0079594E"/>
    <w:rsid w:val="00795973"/>
    <w:rsid w:val="007963FE"/>
    <w:rsid w:val="007964E6"/>
    <w:rsid w:val="00796BD6"/>
    <w:rsid w:val="00797672"/>
    <w:rsid w:val="00797F73"/>
    <w:rsid w:val="007A081C"/>
    <w:rsid w:val="007A0D6E"/>
    <w:rsid w:val="007A32B8"/>
    <w:rsid w:val="007A3F7B"/>
    <w:rsid w:val="007A4630"/>
    <w:rsid w:val="007A69CC"/>
    <w:rsid w:val="007A7C50"/>
    <w:rsid w:val="007B0EFB"/>
    <w:rsid w:val="007B10D5"/>
    <w:rsid w:val="007B156A"/>
    <w:rsid w:val="007B1B90"/>
    <w:rsid w:val="007B263B"/>
    <w:rsid w:val="007B2DCC"/>
    <w:rsid w:val="007B3220"/>
    <w:rsid w:val="007B49FB"/>
    <w:rsid w:val="007B4E6A"/>
    <w:rsid w:val="007B60EA"/>
    <w:rsid w:val="007B645F"/>
    <w:rsid w:val="007B7A38"/>
    <w:rsid w:val="007B7DE7"/>
    <w:rsid w:val="007C0BE5"/>
    <w:rsid w:val="007C1596"/>
    <w:rsid w:val="007C1E62"/>
    <w:rsid w:val="007C4AC7"/>
    <w:rsid w:val="007C4E71"/>
    <w:rsid w:val="007C59DC"/>
    <w:rsid w:val="007C609B"/>
    <w:rsid w:val="007C707D"/>
    <w:rsid w:val="007D01B6"/>
    <w:rsid w:val="007D0A00"/>
    <w:rsid w:val="007D0B26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6766"/>
    <w:rsid w:val="007D710B"/>
    <w:rsid w:val="007E0A96"/>
    <w:rsid w:val="007E171F"/>
    <w:rsid w:val="007E17F3"/>
    <w:rsid w:val="007E1CC4"/>
    <w:rsid w:val="007E269D"/>
    <w:rsid w:val="007E2AD1"/>
    <w:rsid w:val="007E33CC"/>
    <w:rsid w:val="007E4075"/>
    <w:rsid w:val="007E51A9"/>
    <w:rsid w:val="007E58CA"/>
    <w:rsid w:val="007E623E"/>
    <w:rsid w:val="007E67FC"/>
    <w:rsid w:val="007E6DBB"/>
    <w:rsid w:val="007E6FCC"/>
    <w:rsid w:val="007E7393"/>
    <w:rsid w:val="007E742C"/>
    <w:rsid w:val="007F01AE"/>
    <w:rsid w:val="007F04F7"/>
    <w:rsid w:val="007F0BEA"/>
    <w:rsid w:val="007F15A4"/>
    <w:rsid w:val="007F1EBD"/>
    <w:rsid w:val="007F2229"/>
    <w:rsid w:val="007F2BD7"/>
    <w:rsid w:val="007F3410"/>
    <w:rsid w:val="007F4D6F"/>
    <w:rsid w:val="007F5009"/>
    <w:rsid w:val="007F5730"/>
    <w:rsid w:val="007F5828"/>
    <w:rsid w:val="007F6514"/>
    <w:rsid w:val="007F72FB"/>
    <w:rsid w:val="007F7FFE"/>
    <w:rsid w:val="00800B8E"/>
    <w:rsid w:val="00800C9B"/>
    <w:rsid w:val="00800CD6"/>
    <w:rsid w:val="00801C6F"/>
    <w:rsid w:val="0080266E"/>
    <w:rsid w:val="00802A3E"/>
    <w:rsid w:val="00802BF5"/>
    <w:rsid w:val="0080301B"/>
    <w:rsid w:val="0080303C"/>
    <w:rsid w:val="00803D43"/>
    <w:rsid w:val="00803DB9"/>
    <w:rsid w:val="0080478B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0BDC"/>
    <w:rsid w:val="0081107F"/>
    <w:rsid w:val="00811225"/>
    <w:rsid w:val="00811EE1"/>
    <w:rsid w:val="0081225E"/>
    <w:rsid w:val="00812A97"/>
    <w:rsid w:val="00812D73"/>
    <w:rsid w:val="0081339A"/>
    <w:rsid w:val="00813904"/>
    <w:rsid w:val="00813A3F"/>
    <w:rsid w:val="00813ADD"/>
    <w:rsid w:val="00814515"/>
    <w:rsid w:val="008150E2"/>
    <w:rsid w:val="0081547F"/>
    <w:rsid w:val="0081581E"/>
    <w:rsid w:val="00816333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4AFE"/>
    <w:rsid w:val="008254FB"/>
    <w:rsid w:val="00825982"/>
    <w:rsid w:val="00825F0D"/>
    <w:rsid w:val="00827658"/>
    <w:rsid w:val="0083073B"/>
    <w:rsid w:val="00830B60"/>
    <w:rsid w:val="00831056"/>
    <w:rsid w:val="008316E9"/>
    <w:rsid w:val="00831A4C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0D01"/>
    <w:rsid w:val="008433F9"/>
    <w:rsid w:val="00843805"/>
    <w:rsid w:val="00843E3F"/>
    <w:rsid w:val="008442EF"/>
    <w:rsid w:val="00844387"/>
    <w:rsid w:val="008443CF"/>
    <w:rsid w:val="00844CB3"/>
    <w:rsid w:val="008456DB"/>
    <w:rsid w:val="00845B16"/>
    <w:rsid w:val="008464E1"/>
    <w:rsid w:val="00846CC5"/>
    <w:rsid w:val="00847677"/>
    <w:rsid w:val="00850165"/>
    <w:rsid w:val="00850C54"/>
    <w:rsid w:val="00851C05"/>
    <w:rsid w:val="00852AFD"/>
    <w:rsid w:val="00852C2C"/>
    <w:rsid w:val="00854062"/>
    <w:rsid w:val="00854675"/>
    <w:rsid w:val="00854E6A"/>
    <w:rsid w:val="008551C0"/>
    <w:rsid w:val="00855316"/>
    <w:rsid w:val="0085579F"/>
    <w:rsid w:val="00855D79"/>
    <w:rsid w:val="00855EFB"/>
    <w:rsid w:val="00857547"/>
    <w:rsid w:val="0086015E"/>
    <w:rsid w:val="0086051D"/>
    <w:rsid w:val="00860C49"/>
    <w:rsid w:val="0086209E"/>
    <w:rsid w:val="008624F5"/>
    <w:rsid w:val="0086254E"/>
    <w:rsid w:val="008631FC"/>
    <w:rsid w:val="008635E4"/>
    <w:rsid w:val="00863DFA"/>
    <w:rsid w:val="00864263"/>
    <w:rsid w:val="00864BB6"/>
    <w:rsid w:val="00865341"/>
    <w:rsid w:val="00866A41"/>
    <w:rsid w:val="00866B25"/>
    <w:rsid w:val="00867C47"/>
    <w:rsid w:val="00867C62"/>
    <w:rsid w:val="00867E0B"/>
    <w:rsid w:val="00870614"/>
    <w:rsid w:val="00871C16"/>
    <w:rsid w:val="00871F82"/>
    <w:rsid w:val="00872FD8"/>
    <w:rsid w:val="00873539"/>
    <w:rsid w:val="00873663"/>
    <w:rsid w:val="008752CA"/>
    <w:rsid w:val="0087573B"/>
    <w:rsid w:val="00875A5F"/>
    <w:rsid w:val="00876012"/>
    <w:rsid w:val="008776FD"/>
    <w:rsid w:val="00880BB0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411"/>
    <w:rsid w:val="00885A45"/>
    <w:rsid w:val="0088671D"/>
    <w:rsid w:val="00886B21"/>
    <w:rsid w:val="00886B6D"/>
    <w:rsid w:val="00887057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0CE2"/>
    <w:rsid w:val="008A18C8"/>
    <w:rsid w:val="008A2300"/>
    <w:rsid w:val="008A2C9A"/>
    <w:rsid w:val="008A343F"/>
    <w:rsid w:val="008A37AA"/>
    <w:rsid w:val="008A39EE"/>
    <w:rsid w:val="008A3FD0"/>
    <w:rsid w:val="008A4E98"/>
    <w:rsid w:val="008A6DBE"/>
    <w:rsid w:val="008B022B"/>
    <w:rsid w:val="008B0CE5"/>
    <w:rsid w:val="008B14C9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419"/>
    <w:rsid w:val="008C06FA"/>
    <w:rsid w:val="008C08A2"/>
    <w:rsid w:val="008C0C3F"/>
    <w:rsid w:val="008C1460"/>
    <w:rsid w:val="008C1BD9"/>
    <w:rsid w:val="008C200D"/>
    <w:rsid w:val="008C2ED7"/>
    <w:rsid w:val="008C30E4"/>
    <w:rsid w:val="008C3614"/>
    <w:rsid w:val="008C3FD8"/>
    <w:rsid w:val="008C40FD"/>
    <w:rsid w:val="008C549B"/>
    <w:rsid w:val="008C5B81"/>
    <w:rsid w:val="008C6314"/>
    <w:rsid w:val="008C673A"/>
    <w:rsid w:val="008C76F6"/>
    <w:rsid w:val="008C7CD0"/>
    <w:rsid w:val="008D083B"/>
    <w:rsid w:val="008D0E35"/>
    <w:rsid w:val="008D0EA0"/>
    <w:rsid w:val="008D20EF"/>
    <w:rsid w:val="008D249E"/>
    <w:rsid w:val="008D24C6"/>
    <w:rsid w:val="008D33E2"/>
    <w:rsid w:val="008D3E3D"/>
    <w:rsid w:val="008D3EFD"/>
    <w:rsid w:val="008D44A6"/>
    <w:rsid w:val="008D5BCA"/>
    <w:rsid w:val="008E0786"/>
    <w:rsid w:val="008E11CB"/>
    <w:rsid w:val="008E229E"/>
    <w:rsid w:val="008E2F3F"/>
    <w:rsid w:val="008E3537"/>
    <w:rsid w:val="008E3749"/>
    <w:rsid w:val="008E4772"/>
    <w:rsid w:val="008E4BB4"/>
    <w:rsid w:val="008E5310"/>
    <w:rsid w:val="008E5577"/>
    <w:rsid w:val="008E5F5F"/>
    <w:rsid w:val="008E6CD3"/>
    <w:rsid w:val="008E7449"/>
    <w:rsid w:val="008E7D15"/>
    <w:rsid w:val="008F02E8"/>
    <w:rsid w:val="008F039F"/>
    <w:rsid w:val="008F03CB"/>
    <w:rsid w:val="008F1597"/>
    <w:rsid w:val="008F33AF"/>
    <w:rsid w:val="008F4752"/>
    <w:rsid w:val="008F600F"/>
    <w:rsid w:val="008F6062"/>
    <w:rsid w:val="008F6AB3"/>
    <w:rsid w:val="008F72DE"/>
    <w:rsid w:val="008F7360"/>
    <w:rsid w:val="008F7983"/>
    <w:rsid w:val="0090098B"/>
    <w:rsid w:val="00900EB1"/>
    <w:rsid w:val="00900FC9"/>
    <w:rsid w:val="0090172D"/>
    <w:rsid w:val="009018CF"/>
    <w:rsid w:val="009027B2"/>
    <w:rsid w:val="00902E8D"/>
    <w:rsid w:val="00902F59"/>
    <w:rsid w:val="00903E28"/>
    <w:rsid w:val="00903FC2"/>
    <w:rsid w:val="00903FFA"/>
    <w:rsid w:val="00905E0D"/>
    <w:rsid w:val="00906142"/>
    <w:rsid w:val="009064E4"/>
    <w:rsid w:val="009069AD"/>
    <w:rsid w:val="00906C95"/>
    <w:rsid w:val="00907594"/>
    <w:rsid w:val="00907D78"/>
    <w:rsid w:val="0091000E"/>
    <w:rsid w:val="0091093B"/>
    <w:rsid w:val="00910D79"/>
    <w:rsid w:val="00911729"/>
    <w:rsid w:val="00911AA2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1422"/>
    <w:rsid w:val="009217B5"/>
    <w:rsid w:val="00922472"/>
    <w:rsid w:val="00922AAB"/>
    <w:rsid w:val="00923E2C"/>
    <w:rsid w:val="00924302"/>
    <w:rsid w:val="00924E1D"/>
    <w:rsid w:val="00925EB2"/>
    <w:rsid w:val="009263BB"/>
    <w:rsid w:val="0092649B"/>
    <w:rsid w:val="00926D34"/>
    <w:rsid w:val="009275CE"/>
    <w:rsid w:val="00927F62"/>
    <w:rsid w:val="0093060A"/>
    <w:rsid w:val="0093096B"/>
    <w:rsid w:val="00930CD2"/>
    <w:rsid w:val="0093138D"/>
    <w:rsid w:val="00931DBE"/>
    <w:rsid w:val="0093375E"/>
    <w:rsid w:val="009354C1"/>
    <w:rsid w:val="009359CB"/>
    <w:rsid w:val="00936AAC"/>
    <w:rsid w:val="00936F0B"/>
    <w:rsid w:val="00937ED3"/>
    <w:rsid w:val="009409A6"/>
    <w:rsid w:val="00940B00"/>
    <w:rsid w:val="00942666"/>
    <w:rsid w:val="00943CDC"/>
    <w:rsid w:val="00944E99"/>
    <w:rsid w:val="00944F73"/>
    <w:rsid w:val="00945338"/>
    <w:rsid w:val="00946543"/>
    <w:rsid w:val="00946975"/>
    <w:rsid w:val="00947025"/>
    <w:rsid w:val="009473EF"/>
    <w:rsid w:val="009500AB"/>
    <w:rsid w:val="00951960"/>
    <w:rsid w:val="00952D1A"/>
    <w:rsid w:val="00952D5F"/>
    <w:rsid w:val="0095403B"/>
    <w:rsid w:val="00954041"/>
    <w:rsid w:val="009548EA"/>
    <w:rsid w:val="00954F5C"/>
    <w:rsid w:val="009555B7"/>
    <w:rsid w:val="00956100"/>
    <w:rsid w:val="00956395"/>
    <w:rsid w:val="009578ED"/>
    <w:rsid w:val="009605D3"/>
    <w:rsid w:val="009635CA"/>
    <w:rsid w:val="00963CA6"/>
    <w:rsid w:val="00964359"/>
    <w:rsid w:val="009663B4"/>
    <w:rsid w:val="00966813"/>
    <w:rsid w:val="009669B0"/>
    <w:rsid w:val="00967E7A"/>
    <w:rsid w:val="009715B9"/>
    <w:rsid w:val="0097227F"/>
    <w:rsid w:val="00973EC5"/>
    <w:rsid w:val="009741F9"/>
    <w:rsid w:val="009762FC"/>
    <w:rsid w:val="00976A90"/>
    <w:rsid w:val="00977326"/>
    <w:rsid w:val="00977B45"/>
    <w:rsid w:val="00977F9E"/>
    <w:rsid w:val="00980A40"/>
    <w:rsid w:val="009815AB"/>
    <w:rsid w:val="00981F2D"/>
    <w:rsid w:val="009833BB"/>
    <w:rsid w:val="0098387D"/>
    <w:rsid w:val="00984678"/>
    <w:rsid w:val="009849D0"/>
    <w:rsid w:val="00984F79"/>
    <w:rsid w:val="00985201"/>
    <w:rsid w:val="0098599D"/>
    <w:rsid w:val="0098637C"/>
    <w:rsid w:val="0098678B"/>
    <w:rsid w:val="00986BC2"/>
    <w:rsid w:val="00986EED"/>
    <w:rsid w:val="00987903"/>
    <w:rsid w:val="009900EB"/>
    <w:rsid w:val="00990641"/>
    <w:rsid w:val="0099107D"/>
    <w:rsid w:val="009930C1"/>
    <w:rsid w:val="00993B6E"/>
    <w:rsid w:val="009947D2"/>
    <w:rsid w:val="00994ADD"/>
    <w:rsid w:val="009954CB"/>
    <w:rsid w:val="009955AA"/>
    <w:rsid w:val="00995899"/>
    <w:rsid w:val="00997450"/>
    <w:rsid w:val="009A0100"/>
    <w:rsid w:val="009A0F78"/>
    <w:rsid w:val="009A1F92"/>
    <w:rsid w:val="009A21E8"/>
    <w:rsid w:val="009A2715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62C"/>
    <w:rsid w:val="009B024F"/>
    <w:rsid w:val="009B093C"/>
    <w:rsid w:val="009B1C89"/>
    <w:rsid w:val="009B290F"/>
    <w:rsid w:val="009B2D55"/>
    <w:rsid w:val="009B3AF2"/>
    <w:rsid w:val="009B4D19"/>
    <w:rsid w:val="009B64EF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9E3"/>
    <w:rsid w:val="009C3B28"/>
    <w:rsid w:val="009C4B45"/>
    <w:rsid w:val="009C4C98"/>
    <w:rsid w:val="009C533A"/>
    <w:rsid w:val="009C53E3"/>
    <w:rsid w:val="009C5FA1"/>
    <w:rsid w:val="009C6128"/>
    <w:rsid w:val="009C6B32"/>
    <w:rsid w:val="009C7783"/>
    <w:rsid w:val="009D08A1"/>
    <w:rsid w:val="009D09EA"/>
    <w:rsid w:val="009D20F5"/>
    <w:rsid w:val="009D2BED"/>
    <w:rsid w:val="009D3F6A"/>
    <w:rsid w:val="009D5077"/>
    <w:rsid w:val="009D50A7"/>
    <w:rsid w:val="009D5B0C"/>
    <w:rsid w:val="009D5C6B"/>
    <w:rsid w:val="009D6BCE"/>
    <w:rsid w:val="009D6F5F"/>
    <w:rsid w:val="009E0A76"/>
    <w:rsid w:val="009E2616"/>
    <w:rsid w:val="009E4E03"/>
    <w:rsid w:val="009E59EC"/>
    <w:rsid w:val="009E63E4"/>
    <w:rsid w:val="009E6658"/>
    <w:rsid w:val="009E7889"/>
    <w:rsid w:val="009F00BF"/>
    <w:rsid w:val="009F0751"/>
    <w:rsid w:val="009F07DE"/>
    <w:rsid w:val="009F23C0"/>
    <w:rsid w:val="009F2799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0D5B"/>
    <w:rsid w:val="00A01DF2"/>
    <w:rsid w:val="00A0216A"/>
    <w:rsid w:val="00A029DF"/>
    <w:rsid w:val="00A02FED"/>
    <w:rsid w:val="00A03481"/>
    <w:rsid w:val="00A0388E"/>
    <w:rsid w:val="00A038ED"/>
    <w:rsid w:val="00A03C55"/>
    <w:rsid w:val="00A04130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E0F"/>
    <w:rsid w:val="00A16A75"/>
    <w:rsid w:val="00A16C65"/>
    <w:rsid w:val="00A173CB"/>
    <w:rsid w:val="00A17FA6"/>
    <w:rsid w:val="00A20187"/>
    <w:rsid w:val="00A213BB"/>
    <w:rsid w:val="00A2162F"/>
    <w:rsid w:val="00A21AA9"/>
    <w:rsid w:val="00A21D44"/>
    <w:rsid w:val="00A234E4"/>
    <w:rsid w:val="00A235E5"/>
    <w:rsid w:val="00A24153"/>
    <w:rsid w:val="00A243D2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52A5"/>
    <w:rsid w:val="00A36973"/>
    <w:rsid w:val="00A36C33"/>
    <w:rsid w:val="00A36D72"/>
    <w:rsid w:val="00A36DA2"/>
    <w:rsid w:val="00A4001C"/>
    <w:rsid w:val="00A40B31"/>
    <w:rsid w:val="00A41276"/>
    <w:rsid w:val="00A422F2"/>
    <w:rsid w:val="00A42676"/>
    <w:rsid w:val="00A42C1C"/>
    <w:rsid w:val="00A43A45"/>
    <w:rsid w:val="00A4479C"/>
    <w:rsid w:val="00A500D9"/>
    <w:rsid w:val="00A50306"/>
    <w:rsid w:val="00A51312"/>
    <w:rsid w:val="00A5172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4EC0"/>
    <w:rsid w:val="00A55F0D"/>
    <w:rsid w:val="00A57990"/>
    <w:rsid w:val="00A57E28"/>
    <w:rsid w:val="00A6088A"/>
    <w:rsid w:val="00A61307"/>
    <w:rsid w:val="00A62E1C"/>
    <w:rsid w:val="00A63E7B"/>
    <w:rsid w:val="00A662F0"/>
    <w:rsid w:val="00A66975"/>
    <w:rsid w:val="00A66C68"/>
    <w:rsid w:val="00A674E6"/>
    <w:rsid w:val="00A6779A"/>
    <w:rsid w:val="00A67B12"/>
    <w:rsid w:val="00A67FA4"/>
    <w:rsid w:val="00A70290"/>
    <w:rsid w:val="00A708EF"/>
    <w:rsid w:val="00A7268F"/>
    <w:rsid w:val="00A7307F"/>
    <w:rsid w:val="00A74418"/>
    <w:rsid w:val="00A74964"/>
    <w:rsid w:val="00A75550"/>
    <w:rsid w:val="00A75AFA"/>
    <w:rsid w:val="00A75D31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3BF"/>
    <w:rsid w:val="00A84B79"/>
    <w:rsid w:val="00A84F67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1F5"/>
    <w:rsid w:val="00A97467"/>
    <w:rsid w:val="00A97CF9"/>
    <w:rsid w:val="00AA2184"/>
    <w:rsid w:val="00AA4598"/>
    <w:rsid w:val="00AA45BF"/>
    <w:rsid w:val="00AA4677"/>
    <w:rsid w:val="00AA5100"/>
    <w:rsid w:val="00AA5264"/>
    <w:rsid w:val="00AA5BBF"/>
    <w:rsid w:val="00AA6984"/>
    <w:rsid w:val="00AA6B6C"/>
    <w:rsid w:val="00AA70A7"/>
    <w:rsid w:val="00AA76BB"/>
    <w:rsid w:val="00AB0D5D"/>
    <w:rsid w:val="00AB165E"/>
    <w:rsid w:val="00AB1F5F"/>
    <w:rsid w:val="00AB26D7"/>
    <w:rsid w:val="00AB28CD"/>
    <w:rsid w:val="00AB29E7"/>
    <w:rsid w:val="00AB2C91"/>
    <w:rsid w:val="00AB2CBF"/>
    <w:rsid w:val="00AB32B0"/>
    <w:rsid w:val="00AB3B61"/>
    <w:rsid w:val="00AB4C39"/>
    <w:rsid w:val="00AB5BCD"/>
    <w:rsid w:val="00AC0BF1"/>
    <w:rsid w:val="00AC2ABA"/>
    <w:rsid w:val="00AC2BAF"/>
    <w:rsid w:val="00AC4437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768"/>
    <w:rsid w:val="00AD253A"/>
    <w:rsid w:val="00AD33D5"/>
    <w:rsid w:val="00AD34B2"/>
    <w:rsid w:val="00AD39ED"/>
    <w:rsid w:val="00AD3B3F"/>
    <w:rsid w:val="00AD4A42"/>
    <w:rsid w:val="00AD4F76"/>
    <w:rsid w:val="00AD52E5"/>
    <w:rsid w:val="00AD5CDB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0C5"/>
    <w:rsid w:val="00AE44AF"/>
    <w:rsid w:val="00AE4BD0"/>
    <w:rsid w:val="00AE4E7F"/>
    <w:rsid w:val="00AE5545"/>
    <w:rsid w:val="00AE5D49"/>
    <w:rsid w:val="00AE6871"/>
    <w:rsid w:val="00AE6C80"/>
    <w:rsid w:val="00AE6F82"/>
    <w:rsid w:val="00AF1213"/>
    <w:rsid w:val="00AF1218"/>
    <w:rsid w:val="00AF1CB5"/>
    <w:rsid w:val="00AF2892"/>
    <w:rsid w:val="00AF307A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626"/>
    <w:rsid w:val="00B04942"/>
    <w:rsid w:val="00B04F9C"/>
    <w:rsid w:val="00B0506E"/>
    <w:rsid w:val="00B05521"/>
    <w:rsid w:val="00B05F10"/>
    <w:rsid w:val="00B05FA9"/>
    <w:rsid w:val="00B0618F"/>
    <w:rsid w:val="00B0673E"/>
    <w:rsid w:val="00B07A00"/>
    <w:rsid w:val="00B07A4E"/>
    <w:rsid w:val="00B10453"/>
    <w:rsid w:val="00B104D2"/>
    <w:rsid w:val="00B108E1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6937"/>
    <w:rsid w:val="00B17513"/>
    <w:rsid w:val="00B20059"/>
    <w:rsid w:val="00B22471"/>
    <w:rsid w:val="00B2253B"/>
    <w:rsid w:val="00B2333A"/>
    <w:rsid w:val="00B2379E"/>
    <w:rsid w:val="00B23B13"/>
    <w:rsid w:val="00B2407F"/>
    <w:rsid w:val="00B2437C"/>
    <w:rsid w:val="00B264AF"/>
    <w:rsid w:val="00B2691F"/>
    <w:rsid w:val="00B27F7A"/>
    <w:rsid w:val="00B3093B"/>
    <w:rsid w:val="00B31E1C"/>
    <w:rsid w:val="00B338C2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1E1"/>
    <w:rsid w:val="00B41ADA"/>
    <w:rsid w:val="00B429F6"/>
    <w:rsid w:val="00B42BA3"/>
    <w:rsid w:val="00B43093"/>
    <w:rsid w:val="00B4321B"/>
    <w:rsid w:val="00B43710"/>
    <w:rsid w:val="00B439BE"/>
    <w:rsid w:val="00B4401B"/>
    <w:rsid w:val="00B442A9"/>
    <w:rsid w:val="00B44DCC"/>
    <w:rsid w:val="00B45198"/>
    <w:rsid w:val="00B47A97"/>
    <w:rsid w:val="00B513F1"/>
    <w:rsid w:val="00B51B43"/>
    <w:rsid w:val="00B521B8"/>
    <w:rsid w:val="00B52344"/>
    <w:rsid w:val="00B526FD"/>
    <w:rsid w:val="00B5451E"/>
    <w:rsid w:val="00B54829"/>
    <w:rsid w:val="00B54B2B"/>
    <w:rsid w:val="00B54D71"/>
    <w:rsid w:val="00B5516E"/>
    <w:rsid w:val="00B57117"/>
    <w:rsid w:val="00B573B7"/>
    <w:rsid w:val="00B574D7"/>
    <w:rsid w:val="00B5797B"/>
    <w:rsid w:val="00B60B31"/>
    <w:rsid w:val="00B613CB"/>
    <w:rsid w:val="00B61A03"/>
    <w:rsid w:val="00B62802"/>
    <w:rsid w:val="00B634DB"/>
    <w:rsid w:val="00B63C28"/>
    <w:rsid w:val="00B63D96"/>
    <w:rsid w:val="00B6494A"/>
    <w:rsid w:val="00B659C6"/>
    <w:rsid w:val="00B65CC6"/>
    <w:rsid w:val="00B6736A"/>
    <w:rsid w:val="00B67C1D"/>
    <w:rsid w:val="00B70821"/>
    <w:rsid w:val="00B70B80"/>
    <w:rsid w:val="00B71425"/>
    <w:rsid w:val="00B71DA6"/>
    <w:rsid w:val="00B71F8F"/>
    <w:rsid w:val="00B72913"/>
    <w:rsid w:val="00B748E7"/>
    <w:rsid w:val="00B750EF"/>
    <w:rsid w:val="00B75246"/>
    <w:rsid w:val="00B75B02"/>
    <w:rsid w:val="00B75C62"/>
    <w:rsid w:val="00B75CFC"/>
    <w:rsid w:val="00B75E7A"/>
    <w:rsid w:val="00B75F12"/>
    <w:rsid w:val="00B7619A"/>
    <w:rsid w:val="00B76256"/>
    <w:rsid w:val="00B76500"/>
    <w:rsid w:val="00B8145C"/>
    <w:rsid w:val="00B82818"/>
    <w:rsid w:val="00B8434D"/>
    <w:rsid w:val="00B846A7"/>
    <w:rsid w:val="00B84902"/>
    <w:rsid w:val="00B84A75"/>
    <w:rsid w:val="00B85B8E"/>
    <w:rsid w:val="00B90A97"/>
    <w:rsid w:val="00B91380"/>
    <w:rsid w:val="00B91496"/>
    <w:rsid w:val="00B91EDA"/>
    <w:rsid w:val="00B9293B"/>
    <w:rsid w:val="00B93141"/>
    <w:rsid w:val="00B93E4F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1E20"/>
    <w:rsid w:val="00BA2A5E"/>
    <w:rsid w:val="00BA364B"/>
    <w:rsid w:val="00BA37D1"/>
    <w:rsid w:val="00BA38AA"/>
    <w:rsid w:val="00BA3AFC"/>
    <w:rsid w:val="00BA3C25"/>
    <w:rsid w:val="00BA43F5"/>
    <w:rsid w:val="00BA55ED"/>
    <w:rsid w:val="00BA5BE2"/>
    <w:rsid w:val="00BA5CB5"/>
    <w:rsid w:val="00BA6BF5"/>
    <w:rsid w:val="00BA75DA"/>
    <w:rsid w:val="00BB00E8"/>
    <w:rsid w:val="00BB06F6"/>
    <w:rsid w:val="00BB07F6"/>
    <w:rsid w:val="00BB0981"/>
    <w:rsid w:val="00BB09C6"/>
    <w:rsid w:val="00BB143F"/>
    <w:rsid w:val="00BB1475"/>
    <w:rsid w:val="00BB333C"/>
    <w:rsid w:val="00BB33FA"/>
    <w:rsid w:val="00BB3F57"/>
    <w:rsid w:val="00BB477A"/>
    <w:rsid w:val="00BB4E6E"/>
    <w:rsid w:val="00BB4F39"/>
    <w:rsid w:val="00BB5447"/>
    <w:rsid w:val="00BB6216"/>
    <w:rsid w:val="00BB6CC4"/>
    <w:rsid w:val="00BB79C5"/>
    <w:rsid w:val="00BB7FEA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4F5A"/>
    <w:rsid w:val="00BC5483"/>
    <w:rsid w:val="00BC666A"/>
    <w:rsid w:val="00BC694A"/>
    <w:rsid w:val="00BC6BEB"/>
    <w:rsid w:val="00BC6FBF"/>
    <w:rsid w:val="00BD058C"/>
    <w:rsid w:val="00BD1360"/>
    <w:rsid w:val="00BD15D8"/>
    <w:rsid w:val="00BD1905"/>
    <w:rsid w:val="00BD3025"/>
    <w:rsid w:val="00BD32D2"/>
    <w:rsid w:val="00BD3547"/>
    <w:rsid w:val="00BD430E"/>
    <w:rsid w:val="00BD49E7"/>
    <w:rsid w:val="00BD6850"/>
    <w:rsid w:val="00BD6AB2"/>
    <w:rsid w:val="00BD70D3"/>
    <w:rsid w:val="00BE068B"/>
    <w:rsid w:val="00BE1277"/>
    <w:rsid w:val="00BE1511"/>
    <w:rsid w:val="00BE2B05"/>
    <w:rsid w:val="00BE32EE"/>
    <w:rsid w:val="00BE3872"/>
    <w:rsid w:val="00BE47C2"/>
    <w:rsid w:val="00BE4961"/>
    <w:rsid w:val="00BE4C6E"/>
    <w:rsid w:val="00BE4DA3"/>
    <w:rsid w:val="00BE5750"/>
    <w:rsid w:val="00BE68F2"/>
    <w:rsid w:val="00BE6925"/>
    <w:rsid w:val="00BE69E0"/>
    <w:rsid w:val="00BE6CA6"/>
    <w:rsid w:val="00BE767C"/>
    <w:rsid w:val="00BE7E95"/>
    <w:rsid w:val="00BF0418"/>
    <w:rsid w:val="00BF04D6"/>
    <w:rsid w:val="00BF1455"/>
    <w:rsid w:val="00BF23F5"/>
    <w:rsid w:val="00BF2D9D"/>
    <w:rsid w:val="00BF43B3"/>
    <w:rsid w:val="00BF6483"/>
    <w:rsid w:val="00BF793A"/>
    <w:rsid w:val="00BF7E1C"/>
    <w:rsid w:val="00C004A7"/>
    <w:rsid w:val="00C004B7"/>
    <w:rsid w:val="00C01E62"/>
    <w:rsid w:val="00C01F45"/>
    <w:rsid w:val="00C01FE8"/>
    <w:rsid w:val="00C0272A"/>
    <w:rsid w:val="00C029FE"/>
    <w:rsid w:val="00C02A42"/>
    <w:rsid w:val="00C030DB"/>
    <w:rsid w:val="00C03A5B"/>
    <w:rsid w:val="00C03DD4"/>
    <w:rsid w:val="00C03E72"/>
    <w:rsid w:val="00C045FA"/>
    <w:rsid w:val="00C0469F"/>
    <w:rsid w:val="00C047C4"/>
    <w:rsid w:val="00C04A97"/>
    <w:rsid w:val="00C06128"/>
    <w:rsid w:val="00C06D29"/>
    <w:rsid w:val="00C071AC"/>
    <w:rsid w:val="00C072C8"/>
    <w:rsid w:val="00C0746E"/>
    <w:rsid w:val="00C07C32"/>
    <w:rsid w:val="00C07F07"/>
    <w:rsid w:val="00C110E9"/>
    <w:rsid w:val="00C11452"/>
    <w:rsid w:val="00C11E2A"/>
    <w:rsid w:val="00C1238B"/>
    <w:rsid w:val="00C13419"/>
    <w:rsid w:val="00C1486D"/>
    <w:rsid w:val="00C153DA"/>
    <w:rsid w:val="00C16F84"/>
    <w:rsid w:val="00C175BC"/>
    <w:rsid w:val="00C17679"/>
    <w:rsid w:val="00C17D5C"/>
    <w:rsid w:val="00C17F9F"/>
    <w:rsid w:val="00C20364"/>
    <w:rsid w:val="00C220B4"/>
    <w:rsid w:val="00C220D9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89B"/>
    <w:rsid w:val="00C25EED"/>
    <w:rsid w:val="00C26011"/>
    <w:rsid w:val="00C26D6D"/>
    <w:rsid w:val="00C26E4F"/>
    <w:rsid w:val="00C30055"/>
    <w:rsid w:val="00C3015F"/>
    <w:rsid w:val="00C30B91"/>
    <w:rsid w:val="00C318A8"/>
    <w:rsid w:val="00C31A99"/>
    <w:rsid w:val="00C31AAE"/>
    <w:rsid w:val="00C31D1E"/>
    <w:rsid w:val="00C31F13"/>
    <w:rsid w:val="00C32189"/>
    <w:rsid w:val="00C3219F"/>
    <w:rsid w:val="00C32292"/>
    <w:rsid w:val="00C327E0"/>
    <w:rsid w:val="00C33DDB"/>
    <w:rsid w:val="00C348F1"/>
    <w:rsid w:val="00C349B8"/>
    <w:rsid w:val="00C34A24"/>
    <w:rsid w:val="00C35728"/>
    <w:rsid w:val="00C35C9B"/>
    <w:rsid w:val="00C35CFE"/>
    <w:rsid w:val="00C36B31"/>
    <w:rsid w:val="00C37478"/>
    <w:rsid w:val="00C378B7"/>
    <w:rsid w:val="00C37A45"/>
    <w:rsid w:val="00C37AB4"/>
    <w:rsid w:val="00C40A51"/>
    <w:rsid w:val="00C40C6A"/>
    <w:rsid w:val="00C41579"/>
    <w:rsid w:val="00C427C3"/>
    <w:rsid w:val="00C42EFA"/>
    <w:rsid w:val="00C4386C"/>
    <w:rsid w:val="00C4395B"/>
    <w:rsid w:val="00C43993"/>
    <w:rsid w:val="00C448FC"/>
    <w:rsid w:val="00C454EF"/>
    <w:rsid w:val="00C45570"/>
    <w:rsid w:val="00C45724"/>
    <w:rsid w:val="00C45DD1"/>
    <w:rsid w:val="00C46D9F"/>
    <w:rsid w:val="00C46E80"/>
    <w:rsid w:val="00C46FBC"/>
    <w:rsid w:val="00C474CE"/>
    <w:rsid w:val="00C502EE"/>
    <w:rsid w:val="00C507A9"/>
    <w:rsid w:val="00C50EDF"/>
    <w:rsid w:val="00C50F16"/>
    <w:rsid w:val="00C514BC"/>
    <w:rsid w:val="00C53019"/>
    <w:rsid w:val="00C53306"/>
    <w:rsid w:val="00C533B4"/>
    <w:rsid w:val="00C53A2E"/>
    <w:rsid w:val="00C53E02"/>
    <w:rsid w:val="00C562B8"/>
    <w:rsid w:val="00C567C7"/>
    <w:rsid w:val="00C56C5B"/>
    <w:rsid w:val="00C56E24"/>
    <w:rsid w:val="00C56E6F"/>
    <w:rsid w:val="00C578B0"/>
    <w:rsid w:val="00C60DF6"/>
    <w:rsid w:val="00C6150A"/>
    <w:rsid w:val="00C615A3"/>
    <w:rsid w:val="00C61CB9"/>
    <w:rsid w:val="00C61CE6"/>
    <w:rsid w:val="00C62937"/>
    <w:rsid w:val="00C632EA"/>
    <w:rsid w:val="00C6400E"/>
    <w:rsid w:val="00C64480"/>
    <w:rsid w:val="00C64A1C"/>
    <w:rsid w:val="00C65FFD"/>
    <w:rsid w:val="00C6613E"/>
    <w:rsid w:val="00C66302"/>
    <w:rsid w:val="00C664A6"/>
    <w:rsid w:val="00C66570"/>
    <w:rsid w:val="00C66A21"/>
    <w:rsid w:val="00C676CD"/>
    <w:rsid w:val="00C678BD"/>
    <w:rsid w:val="00C67EB4"/>
    <w:rsid w:val="00C7081C"/>
    <w:rsid w:val="00C7260B"/>
    <w:rsid w:val="00C72A1B"/>
    <w:rsid w:val="00C73203"/>
    <w:rsid w:val="00C73A16"/>
    <w:rsid w:val="00C75435"/>
    <w:rsid w:val="00C75844"/>
    <w:rsid w:val="00C75941"/>
    <w:rsid w:val="00C75B0D"/>
    <w:rsid w:val="00C75F61"/>
    <w:rsid w:val="00C767EF"/>
    <w:rsid w:val="00C77DCB"/>
    <w:rsid w:val="00C81678"/>
    <w:rsid w:val="00C81B4E"/>
    <w:rsid w:val="00C82EB7"/>
    <w:rsid w:val="00C83B4C"/>
    <w:rsid w:val="00C841BE"/>
    <w:rsid w:val="00C84C55"/>
    <w:rsid w:val="00C85882"/>
    <w:rsid w:val="00C85D32"/>
    <w:rsid w:val="00C86F53"/>
    <w:rsid w:val="00C87848"/>
    <w:rsid w:val="00C87A1C"/>
    <w:rsid w:val="00C87D71"/>
    <w:rsid w:val="00C9005E"/>
    <w:rsid w:val="00C907FD"/>
    <w:rsid w:val="00C90B3E"/>
    <w:rsid w:val="00C916BE"/>
    <w:rsid w:val="00C91727"/>
    <w:rsid w:val="00C93669"/>
    <w:rsid w:val="00C938DA"/>
    <w:rsid w:val="00C93E0E"/>
    <w:rsid w:val="00C95E5D"/>
    <w:rsid w:val="00C96751"/>
    <w:rsid w:val="00C96811"/>
    <w:rsid w:val="00C96D17"/>
    <w:rsid w:val="00C9750E"/>
    <w:rsid w:val="00C97EF4"/>
    <w:rsid w:val="00CA0554"/>
    <w:rsid w:val="00CA05B6"/>
    <w:rsid w:val="00CA348A"/>
    <w:rsid w:val="00CA3CEE"/>
    <w:rsid w:val="00CA40A6"/>
    <w:rsid w:val="00CA49A1"/>
    <w:rsid w:val="00CA515A"/>
    <w:rsid w:val="00CA5EEE"/>
    <w:rsid w:val="00CA5F38"/>
    <w:rsid w:val="00CA7E3B"/>
    <w:rsid w:val="00CB053B"/>
    <w:rsid w:val="00CB0BFA"/>
    <w:rsid w:val="00CB0E99"/>
    <w:rsid w:val="00CB163D"/>
    <w:rsid w:val="00CB1AA3"/>
    <w:rsid w:val="00CB1ABF"/>
    <w:rsid w:val="00CB2FDE"/>
    <w:rsid w:val="00CB3346"/>
    <w:rsid w:val="00CB47BC"/>
    <w:rsid w:val="00CB4D5B"/>
    <w:rsid w:val="00CB4DF3"/>
    <w:rsid w:val="00CB4F60"/>
    <w:rsid w:val="00CB5102"/>
    <w:rsid w:val="00CB5AA7"/>
    <w:rsid w:val="00CB6A6E"/>
    <w:rsid w:val="00CB6ACD"/>
    <w:rsid w:val="00CC000B"/>
    <w:rsid w:val="00CC106D"/>
    <w:rsid w:val="00CC1315"/>
    <w:rsid w:val="00CC13E1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03F"/>
    <w:rsid w:val="00CC7A87"/>
    <w:rsid w:val="00CD1B85"/>
    <w:rsid w:val="00CD1C84"/>
    <w:rsid w:val="00CD1CF0"/>
    <w:rsid w:val="00CD1F7A"/>
    <w:rsid w:val="00CD29EF"/>
    <w:rsid w:val="00CD382D"/>
    <w:rsid w:val="00CD4F34"/>
    <w:rsid w:val="00CD51D9"/>
    <w:rsid w:val="00CD52E5"/>
    <w:rsid w:val="00CD55F3"/>
    <w:rsid w:val="00CD56B8"/>
    <w:rsid w:val="00CD57CE"/>
    <w:rsid w:val="00CD57D7"/>
    <w:rsid w:val="00CD638E"/>
    <w:rsid w:val="00CD6963"/>
    <w:rsid w:val="00CD7706"/>
    <w:rsid w:val="00CE14FF"/>
    <w:rsid w:val="00CE1644"/>
    <w:rsid w:val="00CE170B"/>
    <w:rsid w:val="00CE22F1"/>
    <w:rsid w:val="00CE29F2"/>
    <w:rsid w:val="00CE32CF"/>
    <w:rsid w:val="00CE375B"/>
    <w:rsid w:val="00CE3CD1"/>
    <w:rsid w:val="00CE3E7C"/>
    <w:rsid w:val="00CE4243"/>
    <w:rsid w:val="00CE45F6"/>
    <w:rsid w:val="00CE531E"/>
    <w:rsid w:val="00CE6D42"/>
    <w:rsid w:val="00CF0141"/>
    <w:rsid w:val="00CF12B4"/>
    <w:rsid w:val="00CF1458"/>
    <w:rsid w:val="00CF1FA5"/>
    <w:rsid w:val="00CF3431"/>
    <w:rsid w:val="00CF4868"/>
    <w:rsid w:val="00CF49E4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6F14"/>
    <w:rsid w:val="00D07250"/>
    <w:rsid w:val="00D07511"/>
    <w:rsid w:val="00D075D0"/>
    <w:rsid w:val="00D07762"/>
    <w:rsid w:val="00D07DAB"/>
    <w:rsid w:val="00D07EB0"/>
    <w:rsid w:val="00D10234"/>
    <w:rsid w:val="00D1068E"/>
    <w:rsid w:val="00D11437"/>
    <w:rsid w:val="00D11CBF"/>
    <w:rsid w:val="00D1382C"/>
    <w:rsid w:val="00D140AE"/>
    <w:rsid w:val="00D16A64"/>
    <w:rsid w:val="00D17254"/>
    <w:rsid w:val="00D17989"/>
    <w:rsid w:val="00D17FAA"/>
    <w:rsid w:val="00D22092"/>
    <w:rsid w:val="00D2242F"/>
    <w:rsid w:val="00D22952"/>
    <w:rsid w:val="00D22C11"/>
    <w:rsid w:val="00D231E6"/>
    <w:rsid w:val="00D23728"/>
    <w:rsid w:val="00D23A23"/>
    <w:rsid w:val="00D23E78"/>
    <w:rsid w:val="00D24561"/>
    <w:rsid w:val="00D253CD"/>
    <w:rsid w:val="00D260CE"/>
    <w:rsid w:val="00D2675D"/>
    <w:rsid w:val="00D30972"/>
    <w:rsid w:val="00D3102F"/>
    <w:rsid w:val="00D31B0C"/>
    <w:rsid w:val="00D31E3C"/>
    <w:rsid w:val="00D31E79"/>
    <w:rsid w:val="00D3220C"/>
    <w:rsid w:val="00D32DF7"/>
    <w:rsid w:val="00D331EC"/>
    <w:rsid w:val="00D337B8"/>
    <w:rsid w:val="00D33DCA"/>
    <w:rsid w:val="00D340E8"/>
    <w:rsid w:val="00D35AAC"/>
    <w:rsid w:val="00D35ACA"/>
    <w:rsid w:val="00D36526"/>
    <w:rsid w:val="00D36F14"/>
    <w:rsid w:val="00D401D7"/>
    <w:rsid w:val="00D40234"/>
    <w:rsid w:val="00D40549"/>
    <w:rsid w:val="00D407A8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41A6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442"/>
    <w:rsid w:val="00D50918"/>
    <w:rsid w:val="00D51D86"/>
    <w:rsid w:val="00D53856"/>
    <w:rsid w:val="00D53A47"/>
    <w:rsid w:val="00D53B7E"/>
    <w:rsid w:val="00D53FDA"/>
    <w:rsid w:val="00D5411D"/>
    <w:rsid w:val="00D54F76"/>
    <w:rsid w:val="00D550F3"/>
    <w:rsid w:val="00D55DF8"/>
    <w:rsid w:val="00D55DFA"/>
    <w:rsid w:val="00D5715D"/>
    <w:rsid w:val="00D574FE"/>
    <w:rsid w:val="00D57881"/>
    <w:rsid w:val="00D57995"/>
    <w:rsid w:val="00D605B2"/>
    <w:rsid w:val="00D60F04"/>
    <w:rsid w:val="00D614BA"/>
    <w:rsid w:val="00D61626"/>
    <w:rsid w:val="00D618F3"/>
    <w:rsid w:val="00D62F51"/>
    <w:rsid w:val="00D637B3"/>
    <w:rsid w:val="00D63AC0"/>
    <w:rsid w:val="00D63CDB"/>
    <w:rsid w:val="00D648A4"/>
    <w:rsid w:val="00D64DD8"/>
    <w:rsid w:val="00D6511B"/>
    <w:rsid w:val="00D65539"/>
    <w:rsid w:val="00D66A45"/>
    <w:rsid w:val="00D67627"/>
    <w:rsid w:val="00D7143B"/>
    <w:rsid w:val="00D71C58"/>
    <w:rsid w:val="00D729CD"/>
    <w:rsid w:val="00D732C5"/>
    <w:rsid w:val="00D73454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0A8"/>
    <w:rsid w:val="00D81543"/>
    <w:rsid w:val="00D818D7"/>
    <w:rsid w:val="00D81A0D"/>
    <w:rsid w:val="00D82050"/>
    <w:rsid w:val="00D8241B"/>
    <w:rsid w:val="00D8297D"/>
    <w:rsid w:val="00D82AD6"/>
    <w:rsid w:val="00D82C31"/>
    <w:rsid w:val="00D83648"/>
    <w:rsid w:val="00D83AF4"/>
    <w:rsid w:val="00D8418B"/>
    <w:rsid w:val="00D8425A"/>
    <w:rsid w:val="00D85446"/>
    <w:rsid w:val="00D86C5F"/>
    <w:rsid w:val="00D86E10"/>
    <w:rsid w:val="00D87848"/>
    <w:rsid w:val="00D87D32"/>
    <w:rsid w:val="00D908BA"/>
    <w:rsid w:val="00D9093A"/>
    <w:rsid w:val="00D90CA8"/>
    <w:rsid w:val="00D91B0F"/>
    <w:rsid w:val="00D91BC9"/>
    <w:rsid w:val="00D92BAA"/>
    <w:rsid w:val="00D92EC0"/>
    <w:rsid w:val="00D930E6"/>
    <w:rsid w:val="00D94126"/>
    <w:rsid w:val="00D94514"/>
    <w:rsid w:val="00D947D5"/>
    <w:rsid w:val="00D95BD9"/>
    <w:rsid w:val="00D95D13"/>
    <w:rsid w:val="00D95E80"/>
    <w:rsid w:val="00D9613F"/>
    <w:rsid w:val="00D9694A"/>
    <w:rsid w:val="00D977E4"/>
    <w:rsid w:val="00D97B64"/>
    <w:rsid w:val="00D97E31"/>
    <w:rsid w:val="00DA0980"/>
    <w:rsid w:val="00DA13D8"/>
    <w:rsid w:val="00DA14C4"/>
    <w:rsid w:val="00DA1B3B"/>
    <w:rsid w:val="00DA1CE8"/>
    <w:rsid w:val="00DA29F1"/>
    <w:rsid w:val="00DA38F6"/>
    <w:rsid w:val="00DA3F92"/>
    <w:rsid w:val="00DA455F"/>
    <w:rsid w:val="00DA4A7C"/>
    <w:rsid w:val="00DA4FAA"/>
    <w:rsid w:val="00DA6B6E"/>
    <w:rsid w:val="00DA6DA1"/>
    <w:rsid w:val="00DA7141"/>
    <w:rsid w:val="00DA71D8"/>
    <w:rsid w:val="00DA74E8"/>
    <w:rsid w:val="00DA770B"/>
    <w:rsid w:val="00DB0847"/>
    <w:rsid w:val="00DB1AD8"/>
    <w:rsid w:val="00DB1C95"/>
    <w:rsid w:val="00DB2383"/>
    <w:rsid w:val="00DB24B2"/>
    <w:rsid w:val="00DB3985"/>
    <w:rsid w:val="00DB3D87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40"/>
    <w:rsid w:val="00DC2196"/>
    <w:rsid w:val="00DC2491"/>
    <w:rsid w:val="00DC2609"/>
    <w:rsid w:val="00DC359A"/>
    <w:rsid w:val="00DC396B"/>
    <w:rsid w:val="00DC46E3"/>
    <w:rsid w:val="00DC6468"/>
    <w:rsid w:val="00DC6B4F"/>
    <w:rsid w:val="00DC716D"/>
    <w:rsid w:val="00DC72DC"/>
    <w:rsid w:val="00DC76EA"/>
    <w:rsid w:val="00DC7DCA"/>
    <w:rsid w:val="00DD13D8"/>
    <w:rsid w:val="00DD1CB8"/>
    <w:rsid w:val="00DD1D22"/>
    <w:rsid w:val="00DD27A3"/>
    <w:rsid w:val="00DD2E69"/>
    <w:rsid w:val="00DD3EA6"/>
    <w:rsid w:val="00DD4896"/>
    <w:rsid w:val="00DD50FC"/>
    <w:rsid w:val="00DD5124"/>
    <w:rsid w:val="00DD5956"/>
    <w:rsid w:val="00DD5EF5"/>
    <w:rsid w:val="00DD5F2A"/>
    <w:rsid w:val="00DD5F9C"/>
    <w:rsid w:val="00DD70A1"/>
    <w:rsid w:val="00DD74AC"/>
    <w:rsid w:val="00DD7EC6"/>
    <w:rsid w:val="00DD7F64"/>
    <w:rsid w:val="00DE0680"/>
    <w:rsid w:val="00DE1240"/>
    <w:rsid w:val="00DE14A9"/>
    <w:rsid w:val="00DE2AC4"/>
    <w:rsid w:val="00DE2ADB"/>
    <w:rsid w:val="00DE2C87"/>
    <w:rsid w:val="00DE2FF3"/>
    <w:rsid w:val="00DE348D"/>
    <w:rsid w:val="00DE3590"/>
    <w:rsid w:val="00DE3786"/>
    <w:rsid w:val="00DE3944"/>
    <w:rsid w:val="00DE3FD8"/>
    <w:rsid w:val="00DE4036"/>
    <w:rsid w:val="00DE40D1"/>
    <w:rsid w:val="00DE4639"/>
    <w:rsid w:val="00DE4A74"/>
    <w:rsid w:val="00DE4BD9"/>
    <w:rsid w:val="00DE5EC3"/>
    <w:rsid w:val="00DE67E7"/>
    <w:rsid w:val="00DE6B73"/>
    <w:rsid w:val="00DE7329"/>
    <w:rsid w:val="00DE7365"/>
    <w:rsid w:val="00DE7604"/>
    <w:rsid w:val="00DE76D0"/>
    <w:rsid w:val="00DF0BCC"/>
    <w:rsid w:val="00DF15A7"/>
    <w:rsid w:val="00DF2919"/>
    <w:rsid w:val="00DF29EF"/>
    <w:rsid w:val="00DF2BF3"/>
    <w:rsid w:val="00DF377E"/>
    <w:rsid w:val="00DF3D71"/>
    <w:rsid w:val="00DF4376"/>
    <w:rsid w:val="00DF4A0F"/>
    <w:rsid w:val="00DF4CC5"/>
    <w:rsid w:val="00DF56FE"/>
    <w:rsid w:val="00DF5767"/>
    <w:rsid w:val="00DF7124"/>
    <w:rsid w:val="00DF7460"/>
    <w:rsid w:val="00DF7CC5"/>
    <w:rsid w:val="00DF7D47"/>
    <w:rsid w:val="00E00465"/>
    <w:rsid w:val="00E00C56"/>
    <w:rsid w:val="00E026AB"/>
    <w:rsid w:val="00E027DA"/>
    <w:rsid w:val="00E032F1"/>
    <w:rsid w:val="00E03BB9"/>
    <w:rsid w:val="00E06287"/>
    <w:rsid w:val="00E068E6"/>
    <w:rsid w:val="00E06A0F"/>
    <w:rsid w:val="00E06E47"/>
    <w:rsid w:val="00E0716C"/>
    <w:rsid w:val="00E074D1"/>
    <w:rsid w:val="00E07EDF"/>
    <w:rsid w:val="00E101C3"/>
    <w:rsid w:val="00E10CDB"/>
    <w:rsid w:val="00E11221"/>
    <w:rsid w:val="00E1227C"/>
    <w:rsid w:val="00E12991"/>
    <w:rsid w:val="00E136CB"/>
    <w:rsid w:val="00E139D2"/>
    <w:rsid w:val="00E13F6D"/>
    <w:rsid w:val="00E14879"/>
    <w:rsid w:val="00E1503F"/>
    <w:rsid w:val="00E15351"/>
    <w:rsid w:val="00E155CA"/>
    <w:rsid w:val="00E1660C"/>
    <w:rsid w:val="00E17016"/>
    <w:rsid w:val="00E17439"/>
    <w:rsid w:val="00E20E8A"/>
    <w:rsid w:val="00E2206A"/>
    <w:rsid w:val="00E22BA7"/>
    <w:rsid w:val="00E23380"/>
    <w:rsid w:val="00E2355E"/>
    <w:rsid w:val="00E23A71"/>
    <w:rsid w:val="00E23D1A"/>
    <w:rsid w:val="00E24499"/>
    <w:rsid w:val="00E24A7C"/>
    <w:rsid w:val="00E24E89"/>
    <w:rsid w:val="00E260F5"/>
    <w:rsid w:val="00E26551"/>
    <w:rsid w:val="00E26EA6"/>
    <w:rsid w:val="00E26ECF"/>
    <w:rsid w:val="00E30069"/>
    <w:rsid w:val="00E3065A"/>
    <w:rsid w:val="00E30D62"/>
    <w:rsid w:val="00E31DB7"/>
    <w:rsid w:val="00E33658"/>
    <w:rsid w:val="00E33F79"/>
    <w:rsid w:val="00E348A5"/>
    <w:rsid w:val="00E34E46"/>
    <w:rsid w:val="00E350D7"/>
    <w:rsid w:val="00E352D5"/>
    <w:rsid w:val="00E36057"/>
    <w:rsid w:val="00E363DA"/>
    <w:rsid w:val="00E371A7"/>
    <w:rsid w:val="00E37779"/>
    <w:rsid w:val="00E408EC"/>
    <w:rsid w:val="00E41C93"/>
    <w:rsid w:val="00E429C1"/>
    <w:rsid w:val="00E42B3C"/>
    <w:rsid w:val="00E44242"/>
    <w:rsid w:val="00E442EB"/>
    <w:rsid w:val="00E45888"/>
    <w:rsid w:val="00E465EE"/>
    <w:rsid w:val="00E46867"/>
    <w:rsid w:val="00E513DA"/>
    <w:rsid w:val="00E51812"/>
    <w:rsid w:val="00E52022"/>
    <w:rsid w:val="00E527EA"/>
    <w:rsid w:val="00E537CA"/>
    <w:rsid w:val="00E539D6"/>
    <w:rsid w:val="00E54D03"/>
    <w:rsid w:val="00E569D7"/>
    <w:rsid w:val="00E56C8C"/>
    <w:rsid w:val="00E57AC8"/>
    <w:rsid w:val="00E600F1"/>
    <w:rsid w:val="00E60DAC"/>
    <w:rsid w:val="00E61BBD"/>
    <w:rsid w:val="00E626AD"/>
    <w:rsid w:val="00E626E3"/>
    <w:rsid w:val="00E62D47"/>
    <w:rsid w:val="00E62DA2"/>
    <w:rsid w:val="00E6360E"/>
    <w:rsid w:val="00E63748"/>
    <w:rsid w:val="00E64479"/>
    <w:rsid w:val="00E64A5F"/>
    <w:rsid w:val="00E64D92"/>
    <w:rsid w:val="00E6585D"/>
    <w:rsid w:val="00E65F6F"/>
    <w:rsid w:val="00E66134"/>
    <w:rsid w:val="00E66270"/>
    <w:rsid w:val="00E666B4"/>
    <w:rsid w:val="00E7013A"/>
    <w:rsid w:val="00E70E5E"/>
    <w:rsid w:val="00E71C3C"/>
    <w:rsid w:val="00E7301C"/>
    <w:rsid w:val="00E73536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A2D"/>
    <w:rsid w:val="00E82EEC"/>
    <w:rsid w:val="00E82FB1"/>
    <w:rsid w:val="00E83071"/>
    <w:rsid w:val="00E83A8D"/>
    <w:rsid w:val="00E848E5"/>
    <w:rsid w:val="00E85FED"/>
    <w:rsid w:val="00E86356"/>
    <w:rsid w:val="00E87008"/>
    <w:rsid w:val="00E874DC"/>
    <w:rsid w:val="00E879E3"/>
    <w:rsid w:val="00E87B11"/>
    <w:rsid w:val="00E87BCF"/>
    <w:rsid w:val="00E87BF4"/>
    <w:rsid w:val="00E90113"/>
    <w:rsid w:val="00E901FE"/>
    <w:rsid w:val="00E902D0"/>
    <w:rsid w:val="00E91326"/>
    <w:rsid w:val="00E914A3"/>
    <w:rsid w:val="00E92D21"/>
    <w:rsid w:val="00E93203"/>
    <w:rsid w:val="00E93893"/>
    <w:rsid w:val="00E93CCC"/>
    <w:rsid w:val="00E93D2D"/>
    <w:rsid w:val="00E95A5C"/>
    <w:rsid w:val="00E968E1"/>
    <w:rsid w:val="00E96CA2"/>
    <w:rsid w:val="00E96DA2"/>
    <w:rsid w:val="00E97F32"/>
    <w:rsid w:val="00EA0ADD"/>
    <w:rsid w:val="00EA10DB"/>
    <w:rsid w:val="00EA1D56"/>
    <w:rsid w:val="00EA247E"/>
    <w:rsid w:val="00EA28D4"/>
    <w:rsid w:val="00EA2DC6"/>
    <w:rsid w:val="00EA369D"/>
    <w:rsid w:val="00EA3A8B"/>
    <w:rsid w:val="00EA3BEE"/>
    <w:rsid w:val="00EA4742"/>
    <w:rsid w:val="00EA6751"/>
    <w:rsid w:val="00EA721E"/>
    <w:rsid w:val="00EA7611"/>
    <w:rsid w:val="00EA791F"/>
    <w:rsid w:val="00EA79B8"/>
    <w:rsid w:val="00EB0176"/>
    <w:rsid w:val="00EB0481"/>
    <w:rsid w:val="00EB10B8"/>
    <w:rsid w:val="00EB2CDA"/>
    <w:rsid w:val="00EB3075"/>
    <w:rsid w:val="00EB3640"/>
    <w:rsid w:val="00EB4167"/>
    <w:rsid w:val="00EB43CD"/>
    <w:rsid w:val="00EB5C1E"/>
    <w:rsid w:val="00EB672F"/>
    <w:rsid w:val="00EB7085"/>
    <w:rsid w:val="00EB7CA6"/>
    <w:rsid w:val="00EC04BE"/>
    <w:rsid w:val="00EC0C4F"/>
    <w:rsid w:val="00EC1020"/>
    <w:rsid w:val="00EC13F0"/>
    <w:rsid w:val="00EC15E1"/>
    <w:rsid w:val="00EC237A"/>
    <w:rsid w:val="00EC2DA3"/>
    <w:rsid w:val="00EC4190"/>
    <w:rsid w:val="00EC4B38"/>
    <w:rsid w:val="00EC580D"/>
    <w:rsid w:val="00EC593B"/>
    <w:rsid w:val="00EC63C9"/>
    <w:rsid w:val="00EC643F"/>
    <w:rsid w:val="00EC7084"/>
    <w:rsid w:val="00EC7F44"/>
    <w:rsid w:val="00ED01A5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6FE"/>
    <w:rsid w:val="00EE1811"/>
    <w:rsid w:val="00EE1B4C"/>
    <w:rsid w:val="00EE1B95"/>
    <w:rsid w:val="00EE3227"/>
    <w:rsid w:val="00EE35CD"/>
    <w:rsid w:val="00EE35D5"/>
    <w:rsid w:val="00EE3F39"/>
    <w:rsid w:val="00EE409D"/>
    <w:rsid w:val="00EE4EA6"/>
    <w:rsid w:val="00EE4F73"/>
    <w:rsid w:val="00EE507A"/>
    <w:rsid w:val="00EE5E35"/>
    <w:rsid w:val="00EE6E64"/>
    <w:rsid w:val="00EE75E3"/>
    <w:rsid w:val="00EE7DE8"/>
    <w:rsid w:val="00EF0AE6"/>
    <w:rsid w:val="00EF0E64"/>
    <w:rsid w:val="00EF35BC"/>
    <w:rsid w:val="00EF4548"/>
    <w:rsid w:val="00EF4CE9"/>
    <w:rsid w:val="00EF4D68"/>
    <w:rsid w:val="00EF61ED"/>
    <w:rsid w:val="00EF6511"/>
    <w:rsid w:val="00EF6B58"/>
    <w:rsid w:val="00F00C52"/>
    <w:rsid w:val="00F011AF"/>
    <w:rsid w:val="00F014ED"/>
    <w:rsid w:val="00F015DF"/>
    <w:rsid w:val="00F022BA"/>
    <w:rsid w:val="00F02C51"/>
    <w:rsid w:val="00F03034"/>
    <w:rsid w:val="00F04BAF"/>
    <w:rsid w:val="00F0541F"/>
    <w:rsid w:val="00F05575"/>
    <w:rsid w:val="00F0599A"/>
    <w:rsid w:val="00F06F6D"/>
    <w:rsid w:val="00F105CE"/>
    <w:rsid w:val="00F11850"/>
    <w:rsid w:val="00F11C8F"/>
    <w:rsid w:val="00F121F2"/>
    <w:rsid w:val="00F122AB"/>
    <w:rsid w:val="00F1233F"/>
    <w:rsid w:val="00F1276C"/>
    <w:rsid w:val="00F12E61"/>
    <w:rsid w:val="00F138DC"/>
    <w:rsid w:val="00F139BC"/>
    <w:rsid w:val="00F14037"/>
    <w:rsid w:val="00F14175"/>
    <w:rsid w:val="00F1418E"/>
    <w:rsid w:val="00F14C2A"/>
    <w:rsid w:val="00F14C82"/>
    <w:rsid w:val="00F154D5"/>
    <w:rsid w:val="00F1698B"/>
    <w:rsid w:val="00F17255"/>
    <w:rsid w:val="00F17CEE"/>
    <w:rsid w:val="00F21F5C"/>
    <w:rsid w:val="00F23CB5"/>
    <w:rsid w:val="00F24F7C"/>
    <w:rsid w:val="00F25001"/>
    <w:rsid w:val="00F25187"/>
    <w:rsid w:val="00F25A10"/>
    <w:rsid w:val="00F26745"/>
    <w:rsid w:val="00F26F3C"/>
    <w:rsid w:val="00F273E0"/>
    <w:rsid w:val="00F273EF"/>
    <w:rsid w:val="00F300A3"/>
    <w:rsid w:val="00F30D23"/>
    <w:rsid w:val="00F31020"/>
    <w:rsid w:val="00F31BB2"/>
    <w:rsid w:val="00F31CAC"/>
    <w:rsid w:val="00F31CF9"/>
    <w:rsid w:val="00F321CD"/>
    <w:rsid w:val="00F32693"/>
    <w:rsid w:val="00F32C5D"/>
    <w:rsid w:val="00F335E7"/>
    <w:rsid w:val="00F34190"/>
    <w:rsid w:val="00F3438D"/>
    <w:rsid w:val="00F34AFA"/>
    <w:rsid w:val="00F35348"/>
    <w:rsid w:val="00F370BD"/>
    <w:rsid w:val="00F3776D"/>
    <w:rsid w:val="00F40284"/>
    <w:rsid w:val="00F40D63"/>
    <w:rsid w:val="00F42E14"/>
    <w:rsid w:val="00F4307C"/>
    <w:rsid w:val="00F43B89"/>
    <w:rsid w:val="00F43F6B"/>
    <w:rsid w:val="00F44072"/>
    <w:rsid w:val="00F447F9"/>
    <w:rsid w:val="00F449DE"/>
    <w:rsid w:val="00F44A5D"/>
    <w:rsid w:val="00F456FC"/>
    <w:rsid w:val="00F45902"/>
    <w:rsid w:val="00F4619D"/>
    <w:rsid w:val="00F4676D"/>
    <w:rsid w:val="00F46A91"/>
    <w:rsid w:val="00F46D32"/>
    <w:rsid w:val="00F471EE"/>
    <w:rsid w:val="00F47233"/>
    <w:rsid w:val="00F475DA"/>
    <w:rsid w:val="00F5007F"/>
    <w:rsid w:val="00F5014F"/>
    <w:rsid w:val="00F517F5"/>
    <w:rsid w:val="00F52543"/>
    <w:rsid w:val="00F530C5"/>
    <w:rsid w:val="00F54725"/>
    <w:rsid w:val="00F5481E"/>
    <w:rsid w:val="00F54A19"/>
    <w:rsid w:val="00F551DB"/>
    <w:rsid w:val="00F56BE1"/>
    <w:rsid w:val="00F57177"/>
    <w:rsid w:val="00F574D0"/>
    <w:rsid w:val="00F5798E"/>
    <w:rsid w:val="00F57B2F"/>
    <w:rsid w:val="00F60EE5"/>
    <w:rsid w:val="00F61216"/>
    <w:rsid w:val="00F614B4"/>
    <w:rsid w:val="00F617A7"/>
    <w:rsid w:val="00F62D7A"/>
    <w:rsid w:val="00F6340B"/>
    <w:rsid w:val="00F63698"/>
    <w:rsid w:val="00F63760"/>
    <w:rsid w:val="00F637FC"/>
    <w:rsid w:val="00F63DB8"/>
    <w:rsid w:val="00F646A9"/>
    <w:rsid w:val="00F6625E"/>
    <w:rsid w:val="00F6664D"/>
    <w:rsid w:val="00F66B81"/>
    <w:rsid w:val="00F66F4A"/>
    <w:rsid w:val="00F66F85"/>
    <w:rsid w:val="00F670BE"/>
    <w:rsid w:val="00F67268"/>
    <w:rsid w:val="00F67704"/>
    <w:rsid w:val="00F678AB"/>
    <w:rsid w:val="00F67CE5"/>
    <w:rsid w:val="00F708BF"/>
    <w:rsid w:val="00F71346"/>
    <w:rsid w:val="00F71F24"/>
    <w:rsid w:val="00F72CA2"/>
    <w:rsid w:val="00F73D9A"/>
    <w:rsid w:val="00F73E30"/>
    <w:rsid w:val="00F73EEC"/>
    <w:rsid w:val="00F7423E"/>
    <w:rsid w:val="00F74669"/>
    <w:rsid w:val="00F74723"/>
    <w:rsid w:val="00F74C13"/>
    <w:rsid w:val="00F7596A"/>
    <w:rsid w:val="00F75DA0"/>
    <w:rsid w:val="00F76D78"/>
    <w:rsid w:val="00F800EA"/>
    <w:rsid w:val="00F81447"/>
    <w:rsid w:val="00F8174D"/>
    <w:rsid w:val="00F82E09"/>
    <w:rsid w:val="00F83087"/>
    <w:rsid w:val="00F83FC4"/>
    <w:rsid w:val="00F8470F"/>
    <w:rsid w:val="00F85E0E"/>
    <w:rsid w:val="00F865F4"/>
    <w:rsid w:val="00F86A85"/>
    <w:rsid w:val="00F86DCF"/>
    <w:rsid w:val="00F86E32"/>
    <w:rsid w:val="00F9051F"/>
    <w:rsid w:val="00F90631"/>
    <w:rsid w:val="00F90B0F"/>
    <w:rsid w:val="00F91259"/>
    <w:rsid w:val="00F91F94"/>
    <w:rsid w:val="00F93F41"/>
    <w:rsid w:val="00F94F0A"/>
    <w:rsid w:val="00F95095"/>
    <w:rsid w:val="00F963A1"/>
    <w:rsid w:val="00F975F5"/>
    <w:rsid w:val="00F97888"/>
    <w:rsid w:val="00F97F14"/>
    <w:rsid w:val="00FA0427"/>
    <w:rsid w:val="00FA0456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49E3"/>
    <w:rsid w:val="00FB6989"/>
    <w:rsid w:val="00FB780D"/>
    <w:rsid w:val="00FC0CCC"/>
    <w:rsid w:val="00FC2843"/>
    <w:rsid w:val="00FC2C0F"/>
    <w:rsid w:val="00FC2D44"/>
    <w:rsid w:val="00FC3916"/>
    <w:rsid w:val="00FC406C"/>
    <w:rsid w:val="00FC62D7"/>
    <w:rsid w:val="00FC71BF"/>
    <w:rsid w:val="00FC7F2E"/>
    <w:rsid w:val="00FC7F3B"/>
    <w:rsid w:val="00FD00CB"/>
    <w:rsid w:val="00FD0540"/>
    <w:rsid w:val="00FD096A"/>
    <w:rsid w:val="00FD0B62"/>
    <w:rsid w:val="00FD2DB3"/>
    <w:rsid w:val="00FD53A6"/>
    <w:rsid w:val="00FD61A9"/>
    <w:rsid w:val="00FD697B"/>
    <w:rsid w:val="00FD716C"/>
    <w:rsid w:val="00FD71BC"/>
    <w:rsid w:val="00FD761E"/>
    <w:rsid w:val="00FD797C"/>
    <w:rsid w:val="00FD7E20"/>
    <w:rsid w:val="00FE0065"/>
    <w:rsid w:val="00FE08F1"/>
    <w:rsid w:val="00FE184C"/>
    <w:rsid w:val="00FE1977"/>
    <w:rsid w:val="00FE26C4"/>
    <w:rsid w:val="00FE3EA9"/>
    <w:rsid w:val="00FE41B6"/>
    <w:rsid w:val="00FE41F2"/>
    <w:rsid w:val="00FE44AA"/>
    <w:rsid w:val="00FE47F8"/>
    <w:rsid w:val="00FE50AF"/>
    <w:rsid w:val="00FE5AD5"/>
    <w:rsid w:val="00FE5FC2"/>
    <w:rsid w:val="00FE617B"/>
    <w:rsid w:val="00FE7D5E"/>
    <w:rsid w:val="00FF029C"/>
    <w:rsid w:val="00FF0775"/>
    <w:rsid w:val="00FF0977"/>
    <w:rsid w:val="00FF105B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00FF77E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83EAC9-0B72-47BB-AF43-6761BE3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  <w:style w:type="paragraph" w:styleId="afff6">
    <w:name w:val="Title"/>
    <w:basedOn w:val="a4"/>
    <w:next w:val="a4"/>
    <w:link w:val="Char5"/>
    <w:qFormat/>
    <w:rsid w:val="00FE47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6"/>
    <w:link w:val="afff6"/>
    <w:rsid w:val="00FE47F8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FCCBC-4DD6-4750-9F66-E1AE7140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97</TotalTime>
  <Pages>6</Pages>
  <Words>237</Words>
  <Characters>1353</Characters>
  <Application>Microsoft Office Word</Application>
  <DocSecurity>0</DocSecurity>
  <Lines>11</Lines>
  <Paragraphs>3</Paragraphs>
  <ScaleCrop>false</ScaleCrop>
  <Company>Huawei Technologies Co., Ltd.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Release Notes</dc:title>
  <dc:creator>王超群</dc:creator>
  <cp:keywords>ShadowSDK API</cp:keywords>
  <cp:lastModifiedBy>林国森</cp:lastModifiedBy>
  <cp:revision>98</cp:revision>
  <cp:lastPrinted>2020-04-19T02:24:00Z</cp:lastPrinted>
  <dcterms:created xsi:type="dcterms:W3CDTF">2020-04-19T02:23:00Z</dcterms:created>
  <dcterms:modified xsi:type="dcterms:W3CDTF">2020-05-26T08:06:00Z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
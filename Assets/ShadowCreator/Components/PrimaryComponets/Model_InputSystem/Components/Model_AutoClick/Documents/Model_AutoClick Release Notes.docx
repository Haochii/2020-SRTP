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890B93">
      <w:pPr>
        <w:pStyle w:val="aff5"/>
        <w:outlineLvl w:val="0"/>
      </w:pPr>
      <w:r w:rsidRPr="00890B93">
        <w:t>Model_AutoClick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8263B" w:rsidRPr="00B8263B">
        <w:t>Model_AutoClick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C2DA3" w:rsidRDefault="00C874E1" w:rsidP="005C2D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B8263B">
        <w:lastRenderedPageBreak/>
        <w:t>Model_AutoClick</w:t>
      </w:r>
      <w:r w:rsidR="00911E32" w:rsidRPr="005C2DA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F20E66">
        <w:rPr>
          <w:rFonts w:ascii="微软雅黑" w:eastAsia="微软雅黑" w:hAnsi="微软雅黑" w:hint="eastAsia"/>
          <w:color w:val="4D4D4D"/>
          <w:shd w:val="clear" w:color="auto" w:fill="FFFFFF"/>
        </w:rPr>
        <w:t>延时自动触发点击或叫凝视点击的功能模块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E605A0" w:rsidRDefault="00E75DE7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将Model_AutoClick/Scritps/AutoClick.cs直接挂载到按钮上即可，如下图：</w:t>
      </w:r>
    </w:p>
    <w:p w:rsidR="00E75DE7" w:rsidRPr="00106263" w:rsidRDefault="009A2A40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0BB69B60" wp14:editId="20A80382">
            <wp:extent cx="246697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12" w:rsidRPr="006C0965" w:rsidRDefault="00CE728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6C0965">
        <w:rPr>
          <w:rFonts w:ascii="微软雅黑" w:eastAsia="微软雅黑" w:hAnsi="微软雅黑" w:hint="eastAsia"/>
          <w:sz w:val="20"/>
          <w:szCs w:val="20"/>
        </w:rPr>
        <w:t>AutoClickTime:表示延时时间，默认3秒</w:t>
      </w:r>
    </w:p>
    <w:p w:rsidR="006C0965" w:rsidRDefault="006C096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CE011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B63E74" w:rsidRPr="0011701B" w:rsidRDefault="001A3D69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Model_AutoClick</w:t>
      </w:r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4818B4" w:rsidRPr="004818B4">
        <w:rPr>
          <w:rFonts w:ascii="微软雅黑" w:eastAsia="微软雅黑" w:hAnsi="微软雅黑"/>
          <w:sz w:val="20"/>
          <w:szCs w:val="20"/>
        </w:rPr>
        <w:t>Model_AutoClick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bookmarkStart w:id="3" w:name="_GoBack"/>
      <w:bookmarkEnd w:id="3"/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lastRenderedPageBreak/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7515F9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Model_InputSystem</w:t>
      </w:r>
    </w:p>
    <w:sectPr w:rsidR="00117E38" w:rsidRPr="00136997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B67" w:rsidRDefault="002F4B67">
      <w:r>
        <w:separator/>
      </w:r>
    </w:p>
  </w:endnote>
  <w:endnote w:type="continuationSeparator" w:id="0">
    <w:p w:rsidR="002F4B67" w:rsidRDefault="002F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27470F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27470F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27470F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27470F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B67" w:rsidRDefault="002F4B67">
      <w:r>
        <w:separator/>
      </w:r>
    </w:p>
  </w:footnote>
  <w:footnote w:type="continuationSeparator" w:id="0">
    <w:p w:rsidR="002F4B67" w:rsidRDefault="002F4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F95C9A-1EFF-4E7B-B00E-25375A43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132</TotalTime>
  <Pages>5</Pages>
  <Words>121</Words>
  <Characters>693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238</cp:revision>
  <cp:lastPrinted>2019-06-18T09:08:00Z</cp:lastPrinted>
  <dcterms:created xsi:type="dcterms:W3CDTF">2020-05-07T06:37:00Z</dcterms:created>
  <dcterms:modified xsi:type="dcterms:W3CDTF">2020-05-07T10:27:00Z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
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C509A6">
      <w:pPr>
        <w:pStyle w:val="aff5"/>
        <w:outlineLvl w:val="0"/>
      </w:pPr>
      <w:r w:rsidRPr="00C509A6">
        <w:t>Model_BackKey</w:t>
      </w:r>
      <w:r w:rsidR="00890B93" w:rsidRPr="00890B93">
        <w:t xml:space="preserve">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442090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A90D9F" w:rsidRPr="00A90D9F">
        <w:t>Model_BackKey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CA51FE">
        <w:rPr>
          <w:rFonts w:hint="eastAsia"/>
        </w:rPr>
        <w:t>5</w:t>
      </w:r>
      <w:bookmarkStart w:id="0" w:name="_GoBack"/>
      <w:bookmarkEnd w:id="0"/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1" w:name="_Toc33949675"/>
      <w:bookmarkEnd w:id="1"/>
    </w:p>
    <w:p w:rsidR="00C64F52" w:rsidRPr="002A6117" w:rsidRDefault="002A6117" w:rsidP="002A6117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2" w:name="_Toc33949677"/>
      <w:r w:rsidRPr="002A6117">
        <w:lastRenderedPageBreak/>
        <w:t>Model_BackKey</w:t>
      </w:r>
      <w:r w:rsidR="00911E32" w:rsidRPr="002A6117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3" w:name="OLE_LINK1"/>
      <w:r w:rsidRPr="00136997">
        <w:rPr>
          <w:rFonts w:ascii="微软雅黑" w:eastAsia="微软雅黑" w:hAnsi="微软雅黑" w:hint="eastAsia"/>
        </w:rPr>
        <w:t>简介</w:t>
      </w:r>
    </w:p>
    <w:bookmarkEnd w:id="2"/>
    <w:bookmarkEnd w:id="3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A875FD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4E3F02" w:rsidRPr="00F02F7C" w:rsidRDefault="001616F6">
      <w:pPr>
        <w:pStyle w:val="a5"/>
        <w:ind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225E89">
        <w:rPr>
          <w:rFonts w:ascii="微软雅黑" w:eastAsia="微软雅黑" w:hAnsi="微软雅黑" w:hint="eastAsia"/>
          <w:color w:val="4D4D4D"/>
          <w:shd w:val="clear" w:color="auto" w:fill="FFFFFF"/>
        </w:rPr>
        <w:t>希望</w:t>
      </w:r>
      <w:r w:rsidR="00E449D5">
        <w:rPr>
          <w:rFonts w:ascii="微软雅黑" w:eastAsia="微软雅黑" w:hAnsi="微软雅黑" w:hint="eastAsia"/>
          <w:color w:val="4D4D4D"/>
          <w:shd w:val="clear" w:color="auto" w:fill="FFFFFF"/>
        </w:rPr>
        <w:t>提供</w:t>
      </w:r>
      <w:r w:rsidR="009631B6">
        <w:rPr>
          <w:rFonts w:ascii="微软雅黑" w:eastAsia="微软雅黑" w:hAnsi="微软雅黑" w:hint="eastAsia"/>
          <w:color w:val="4D4D4D"/>
          <w:shd w:val="clear" w:color="auto" w:fill="FFFFFF"/>
        </w:rPr>
        <w:t>按Back键不退出应用而绑定其他功能的模块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581C85" w:rsidRDefault="00581C85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351331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8147E0" w:rsidRDefault="008147E0" w:rsidP="008147E0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直接点击菜单项GameObject-&gt;ShadowCreator-&gt;</w:t>
      </w:r>
      <w:r w:rsidR="006920EA" w:rsidRPr="006920E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6920EA">
        <w:rPr>
          <w:rFonts w:ascii="微软雅黑" w:eastAsia="微软雅黑" w:hAnsi="微软雅黑" w:hint="eastAsia"/>
          <w:sz w:val="20"/>
          <w:szCs w:val="20"/>
        </w:rPr>
        <w:t>BackKeyOverride</w:t>
      </w:r>
      <w:r>
        <w:rPr>
          <w:rFonts w:ascii="微软雅黑" w:eastAsia="微软雅黑" w:hAnsi="微软雅黑" w:hint="eastAsia"/>
          <w:sz w:val="20"/>
          <w:szCs w:val="20"/>
        </w:rPr>
        <w:t>，</w:t>
      </w:r>
    </w:p>
    <w:p w:rsidR="008147E0" w:rsidRDefault="008147E0" w:rsidP="008147E0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或在Hierarchy视图右击ShadowCreator-&gt;</w:t>
      </w:r>
      <w:r w:rsidR="00E4062D" w:rsidRPr="00E4062D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E4062D">
        <w:rPr>
          <w:rFonts w:ascii="微软雅黑" w:eastAsia="微软雅黑" w:hAnsi="微软雅黑" w:hint="eastAsia"/>
          <w:sz w:val="20"/>
          <w:szCs w:val="20"/>
        </w:rPr>
        <w:t>BackKey</w:t>
      </w:r>
      <w:r w:rsidR="007F0AE4">
        <w:rPr>
          <w:rFonts w:ascii="微软雅黑" w:eastAsia="微软雅黑" w:hAnsi="微软雅黑" w:hint="eastAsia"/>
          <w:sz w:val="20"/>
          <w:szCs w:val="20"/>
        </w:rPr>
        <w:t>Override</w:t>
      </w:r>
    </w:p>
    <w:p w:rsidR="008147E0" w:rsidRDefault="00D91456" w:rsidP="008147E0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65290B14" wp14:editId="3C2475AB">
            <wp:extent cx="4524375" cy="1276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E0" w:rsidRDefault="008147E0" w:rsidP="008147E0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点击后，Scene中会出现一个</w:t>
      </w:r>
      <w:r w:rsidR="007F3F25" w:rsidRPr="007F3F25">
        <w:rPr>
          <w:rFonts w:ascii="微软雅黑" w:eastAsia="微软雅黑" w:hAnsi="微软雅黑"/>
          <w:sz w:val="20"/>
          <w:szCs w:val="20"/>
        </w:rPr>
        <w:t>BackKeyOverride</w:t>
      </w:r>
      <w:r>
        <w:rPr>
          <w:rFonts w:ascii="微软雅黑" w:eastAsia="微软雅黑" w:hAnsi="微软雅黑" w:hint="eastAsia"/>
          <w:sz w:val="20"/>
          <w:szCs w:val="20"/>
        </w:rPr>
        <w:t>游戏对象：</w:t>
      </w:r>
    </w:p>
    <w:p w:rsidR="008147E0" w:rsidRDefault="008D7F11" w:rsidP="008147E0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6473CD30" wp14:editId="5FF6F303">
            <wp:extent cx="5486400" cy="15360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4D" w:rsidRDefault="004B7C4D" w:rsidP="008147E0">
      <w:pPr>
        <w:pStyle w:val="a5"/>
        <w:ind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可以在BackKeyCallBack上添加Back键按下的回调，如果不添加，默认表示退出Application</w:t>
      </w:r>
    </w:p>
    <w:p w:rsidR="006C0965" w:rsidRDefault="006C0965" w:rsidP="008147E0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C64F52" w:rsidRDefault="004717A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="0027196D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333E66" w:rsidRDefault="00CE011D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noProof/>
        </w:rPr>
        <w:t>1</w:t>
      </w:r>
      <w:r w:rsidR="007C093D">
        <w:rPr>
          <w:rFonts w:ascii="微软雅黑" w:eastAsia="微软雅黑" w:hAnsi="微软雅黑" w:hint="eastAsia"/>
          <w:sz w:val="20"/>
          <w:szCs w:val="20"/>
        </w:rPr>
        <w:t>：</w:t>
      </w:r>
      <w:r w:rsidR="00B63E74">
        <w:rPr>
          <w:rFonts w:ascii="微软雅黑" w:eastAsia="微软雅黑" w:hAnsi="微软雅黑" w:hint="eastAsia"/>
          <w:sz w:val="20"/>
          <w:szCs w:val="20"/>
        </w:rPr>
        <w:t>可参见例程：</w:t>
      </w:r>
    </w:p>
    <w:p w:rsidR="00B63E74" w:rsidRDefault="001A3D69" w:rsidP="00333E66">
      <w:pPr>
        <w:pStyle w:val="a5"/>
        <w:ind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Model_</w:t>
      </w:r>
      <w:r w:rsidR="00EB5E6D">
        <w:rPr>
          <w:rFonts w:ascii="微软雅黑" w:eastAsia="微软雅黑" w:hAnsi="微软雅黑" w:hint="eastAsia"/>
          <w:sz w:val="20"/>
          <w:szCs w:val="20"/>
        </w:rPr>
        <w:t>BackKey</w:t>
      </w:r>
      <w:r w:rsidR="00F626FD">
        <w:rPr>
          <w:rFonts w:ascii="微软雅黑" w:eastAsia="微软雅黑" w:hAnsi="微软雅黑"/>
          <w:sz w:val="20"/>
          <w:szCs w:val="20"/>
        </w:rPr>
        <w:t>/</w:t>
      </w:r>
      <w:r w:rsidR="00F626FD">
        <w:rPr>
          <w:rFonts w:ascii="微软雅黑" w:eastAsia="微软雅黑" w:hAnsi="微软雅黑" w:hint="eastAsia"/>
          <w:sz w:val="20"/>
          <w:szCs w:val="20"/>
        </w:rPr>
        <w:t>Scene/</w:t>
      </w:r>
      <w:r w:rsidR="00C6197A" w:rsidRPr="00C6197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C6197A">
        <w:rPr>
          <w:rFonts w:ascii="微软雅黑" w:eastAsia="微软雅黑" w:hAnsi="微软雅黑" w:hint="eastAsia"/>
          <w:sz w:val="20"/>
          <w:szCs w:val="20"/>
        </w:rPr>
        <w:t>Model_BackKey</w:t>
      </w:r>
      <w:r w:rsidR="00F626FD">
        <w:rPr>
          <w:rFonts w:ascii="微软雅黑" w:eastAsia="微软雅黑" w:hAnsi="微软雅黑" w:hint="eastAsia"/>
          <w:sz w:val="20"/>
          <w:szCs w:val="20"/>
        </w:rPr>
        <w:t>.unity</w:t>
      </w:r>
    </w:p>
    <w:p w:rsidR="002175F5" w:rsidRPr="0011701B" w:rsidRDefault="002175F5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演示按下Back键弹出确认框而不是直接退出Application</w:t>
      </w:r>
    </w:p>
    <w:p w:rsidR="0057191E" w:rsidRPr="0027470F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影创</w:t>
      </w:r>
      <w:r>
        <w:rPr>
          <w:rFonts w:ascii="NSimSun" w:hAnsi="NSimSun" w:cs="NSimSun"/>
          <w:color w:val="000000"/>
          <w:sz w:val="19"/>
          <w:szCs w:val="19"/>
        </w:rPr>
        <w:t>-</w:t>
      </w:r>
      <w:r>
        <w:rPr>
          <w:rFonts w:ascii="NSimSun" w:hAnsi="NSimSun" w:cs="NSimSun"/>
          <w:color w:val="000000"/>
          <w:sz w:val="19"/>
          <w:szCs w:val="19"/>
        </w:rPr>
        <w:t>王超群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NSimSun" w:hAnsi="NSimSun" w:cs="NSimSun" w:hint="eastAsia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支持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Unity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Unity2019.2.3f1</w:t>
      </w:r>
      <w:r>
        <w:rPr>
          <w:rFonts w:ascii="NSimSun" w:hAnsi="NSimSun" w:cs="NSimSun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NSimSun" w:hAnsi="NSimSun" w:cs="NSimSun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NSimSun" w:hAnsi="NSimSun" w:cs="NSimSun"/>
          <w:b/>
          <w:color w:val="000000"/>
          <w:sz w:val="19"/>
          <w:szCs w:val="19"/>
        </w:rPr>
        <w:t>依赖模块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117E38" w:rsidRDefault="007515F9" w:rsidP="00117E38">
      <w:pPr>
        <w:pStyle w:val="a5"/>
        <w:ind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Model_InputSystem</w:t>
      </w:r>
    </w:p>
    <w:p w:rsidR="00F82412" w:rsidRPr="00136997" w:rsidRDefault="00F82412" w:rsidP="00F82412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Model_</w:t>
      </w:r>
      <w:r>
        <w:rPr>
          <w:rFonts w:ascii="微软雅黑" w:eastAsia="微软雅黑" w:hAnsi="微软雅黑" w:hint="eastAsia"/>
          <w:sz w:val="20"/>
          <w:szCs w:val="20"/>
        </w:rPr>
        <w:t>SVR</w:t>
      </w:r>
    </w:p>
    <w:p w:rsidR="00F82412" w:rsidRPr="00136997" w:rsidRDefault="00F82412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sectPr w:rsidR="00F82412" w:rsidRPr="00136997">
      <w:headerReference w:type="default" r:id="rId13"/>
      <w:footerReference w:type="default" r:id="rId14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729" w:rsidRDefault="00E54729">
      <w:r>
        <w:separator/>
      </w:r>
    </w:p>
  </w:endnote>
  <w:endnote w:type="continuationSeparator" w:id="0">
    <w:p w:rsidR="00E54729" w:rsidRDefault="00E5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CA51FE">
      <w:rPr>
        <w:noProof/>
      </w:rPr>
      <w:t>3</w:t>
    </w:r>
    <w:r>
      <w:fldChar w:fldCharType="end"/>
    </w:r>
    <w:r>
      <w:t xml:space="preserve"> , Total </w:t>
    </w:r>
    <w:r w:rsidR="00E54729">
      <w:fldChar w:fldCharType="begin"/>
    </w:r>
    <w:r w:rsidR="00E54729">
      <w:instrText>numpages  \* MERGEFORMAT</w:instrText>
    </w:r>
    <w:r w:rsidR="00E54729">
      <w:fldChar w:fldCharType="separate"/>
    </w:r>
    <w:r w:rsidR="00CA51FE">
      <w:rPr>
        <w:noProof/>
      </w:rPr>
      <w:t>5</w:t>
    </w:r>
    <w:r w:rsidR="00E54729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CA51FE">
      <w:rPr>
        <w:noProof/>
      </w:rPr>
      <w:t>3</w:t>
    </w:r>
    <w:r>
      <w:fldChar w:fldCharType="end"/>
    </w:r>
    <w:r>
      <w:rPr>
        <w:rFonts w:ascii="宋体" w:hint="eastAsia"/>
      </w:rPr>
      <w:t>页，共</w:t>
    </w:r>
    <w:r w:rsidR="00E54729">
      <w:fldChar w:fldCharType="begin"/>
    </w:r>
    <w:r w:rsidR="00E54729">
      <w:instrText>numpages  \* MERGEFORMAT</w:instrText>
    </w:r>
    <w:r w:rsidR="00E54729">
      <w:fldChar w:fldCharType="separate"/>
    </w:r>
    <w:r w:rsidR="00CA51FE">
      <w:rPr>
        <w:noProof/>
      </w:rPr>
      <w:t>5</w:t>
    </w:r>
    <w:r w:rsidR="00E54729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729" w:rsidRDefault="00E54729">
      <w:r>
        <w:separator/>
      </w:r>
    </w:p>
  </w:footnote>
  <w:footnote w:type="continuationSeparator" w:id="0">
    <w:p w:rsidR="00E54729" w:rsidRDefault="00E547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D7"/>
    <w:rsid w:val="000017FF"/>
    <w:rsid w:val="00001BDF"/>
    <w:rsid w:val="00002AC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DEA"/>
    <w:rsid w:val="00013B07"/>
    <w:rsid w:val="00014008"/>
    <w:rsid w:val="00014845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06263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40174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948"/>
    <w:rsid w:val="001867CE"/>
    <w:rsid w:val="00186D74"/>
    <w:rsid w:val="00187532"/>
    <w:rsid w:val="001902E6"/>
    <w:rsid w:val="001906AF"/>
    <w:rsid w:val="00190E99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2A5F"/>
    <w:rsid w:val="001A32E2"/>
    <w:rsid w:val="001A3367"/>
    <w:rsid w:val="001A3D69"/>
    <w:rsid w:val="001A47EA"/>
    <w:rsid w:val="001A490C"/>
    <w:rsid w:val="001A4B97"/>
    <w:rsid w:val="001A5816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25B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5F5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70F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11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5158"/>
    <w:rsid w:val="002E6A7E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4B67"/>
    <w:rsid w:val="002F5526"/>
    <w:rsid w:val="002F599E"/>
    <w:rsid w:val="002F59D6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3D8"/>
    <w:rsid w:val="00332416"/>
    <w:rsid w:val="0033245A"/>
    <w:rsid w:val="00332B18"/>
    <w:rsid w:val="00333E66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1331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8D"/>
    <w:rsid w:val="00480D6A"/>
    <w:rsid w:val="004818B4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72D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B7C4D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0D6F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9A1"/>
    <w:rsid w:val="005163E3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78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1C85"/>
    <w:rsid w:val="00582124"/>
    <w:rsid w:val="0058231F"/>
    <w:rsid w:val="00583CD0"/>
    <w:rsid w:val="00584708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2DA3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59B5"/>
    <w:rsid w:val="00605FA3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0EA"/>
    <w:rsid w:val="006925FF"/>
    <w:rsid w:val="006926EC"/>
    <w:rsid w:val="00692A26"/>
    <w:rsid w:val="00692EEE"/>
    <w:rsid w:val="006930F7"/>
    <w:rsid w:val="006950AE"/>
    <w:rsid w:val="006956FA"/>
    <w:rsid w:val="0069762D"/>
    <w:rsid w:val="00697E00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0DB9"/>
    <w:rsid w:val="006B2A0C"/>
    <w:rsid w:val="006B2F16"/>
    <w:rsid w:val="006B4582"/>
    <w:rsid w:val="006B48CF"/>
    <w:rsid w:val="006B5A8A"/>
    <w:rsid w:val="006B783F"/>
    <w:rsid w:val="006B7C66"/>
    <w:rsid w:val="006B7E25"/>
    <w:rsid w:val="006C0965"/>
    <w:rsid w:val="006C1A8D"/>
    <w:rsid w:val="006C3708"/>
    <w:rsid w:val="006C4727"/>
    <w:rsid w:val="006C4B3C"/>
    <w:rsid w:val="006C4CD7"/>
    <w:rsid w:val="006C539A"/>
    <w:rsid w:val="006C57C0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57E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5F9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3A7"/>
    <w:rsid w:val="007608B8"/>
    <w:rsid w:val="00761533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7C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93D"/>
    <w:rsid w:val="007C0BE5"/>
    <w:rsid w:val="007C1596"/>
    <w:rsid w:val="007C1E62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E7C5B"/>
    <w:rsid w:val="007F01AE"/>
    <w:rsid w:val="007F0AE4"/>
    <w:rsid w:val="007F0BEA"/>
    <w:rsid w:val="007F15A4"/>
    <w:rsid w:val="007F2229"/>
    <w:rsid w:val="007F3410"/>
    <w:rsid w:val="007F3F25"/>
    <w:rsid w:val="007F5BD6"/>
    <w:rsid w:val="007F6514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47E0"/>
    <w:rsid w:val="008150E2"/>
    <w:rsid w:val="0081547F"/>
    <w:rsid w:val="0081581E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0B93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BCA"/>
    <w:rsid w:val="008D7A82"/>
    <w:rsid w:val="008D7F11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9A2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6EB2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6543"/>
    <w:rsid w:val="00946975"/>
    <w:rsid w:val="009473B2"/>
    <w:rsid w:val="009473EF"/>
    <w:rsid w:val="009500AB"/>
    <w:rsid w:val="00951960"/>
    <w:rsid w:val="00952D5F"/>
    <w:rsid w:val="009552B1"/>
    <w:rsid w:val="009555B7"/>
    <w:rsid w:val="00956395"/>
    <w:rsid w:val="009631B6"/>
    <w:rsid w:val="00966813"/>
    <w:rsid w:val="00967E7A"/>
    <w:rsid w:val="00970EB7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A40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7F11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23E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1139"/>
    <w:rsid w:val="00A422F2"/>
    <w:rsid w:val="00A42676"/>
    <w:rsid w:val="00A42C1C"/>
    <w:rsid w:val="00A43A45"/>
    <w:rsid w:val="00A4479C"/>
    <w:rsid w:val="00A44D99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0938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554"/>
    <w:rsid w:val="00A86ED7"/>
    <w:rsid w:val="00A87180"/>
    <w:rsid w:val="00A875FD"/>
    <w:rsid w:val="00A8772C"/>
    <w:rsid w:val="00A87DBA"/>
    <w:rsid w:val="00A90914"/>
    <w:rsid w:val="00A90D9F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D799B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3E74"/>
    <w:rsid w:val="00B6494A"/>
    <w:rsid w:val="00B659C6"/>
    <w:rsid w:val="00B65CC6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63B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9A6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97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4E1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1FE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011D"/>
    <w:rsid w:val="00CE14FF"/>
    <w:rsid w:val="00CE28E9"/>
    <w:rsid w:val="00CE29F2"/>
    <w:rsid w:val="00CE32CF"/>
    <w:rsid w:val="00CE3CD1"/>
    <w:rsid w:val="00CE3E7C"/>
    <w:rsid w:val="00CE4243"/>
    <w:rsid w:val="00CE488D"/>
    <w:rsid w:val="00CE6D42"/>
    <w:rsid w:val="00CE7287"/>
    <w:rsid w:val="00CE7A79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F51"/>
    <w:rsid w:val="00D637B3"/>
    <w:rsid w:val="00D638ED"/>
    <w:rsid w:val="00D6397E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8BA"/>
    <w:rsid w:val="00D9093A"/>
    <w:rsid w:val="00D91456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C7F6F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987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65A"/>
    <w:rsid w:val="00E30D62"/>
    <w:rsid w:val="00E31DB7"/>
    <w:rsid w:val="00E348A5"/>
    <w:rsid w:val="00E34C92"/>
    <w:rsid w:val="00E350D7"/>
    <w:rsid w:val="00E36057"/>
    <w:rsid w:val="00E37779"/>
    <w:rsid w:val="00E4062D"/>
    <w:rsid w:val="00E41435"/>
    <w:rsid w:val="00E41C93"/>
    <w:rsid w:val="00E429C1"/>
    <w:rsid w:val="00E43A73"/>
    <w:rsid w:val="00E442EB"/>
    <w:rsid w:val="00E449D5"/>
    <w:rsid w:val="00E46867"/>
    <w:rsid w:val="00E504EC"/>
    <w:rsid w:val="00E513DA"/>
    <w:rsid w:val="00E51812"/>
    <w:rsid w:val="00E52022"/>
    <w:rsid w:val="00E527EA"/>
    <w:rsid w:val="00E539D6"/>
    <w:rsid w:val="00E54729"/>
    <w:rsid w:val="00E54D03"/>
    <w:rsid w:val="00E56C8C"/>
    <w:rsid w:val="00E57644"/>
    <w:rsid w:val="00E57AC8"/>
    <w:rsid w:val="00E605A0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DE7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5E6D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5D6F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0E66"/>
    <w:rsid w:val="00F22580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2412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E443BD-2F10-4DB7-9F5F-63D56F605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164</TotalTime>
  <Pages>5</Pages>
  <Words>144</Words>
  <Characters>821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王超群</cp:lastModifiedBy>
  <cp:revision>264</cp:revision>
  <cp:lastPrinted>2019-06-18T09:08:00Z</cp:lastPrinted>
  <dcterms:created xsi:type="dcterms:W3CDTF">2020-05-07T06:37:00Z</dcterms:created>
  <dcterms:modified xsi:type="dcterms:W3CDTF">2020-05-07T11:02:00Z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